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00A0B8" w:themeColor="accent1"/>
          <w:lang w:eastAsia="en-US"/>
        </w:rPr>
        <w:id w:val="1049040471"/>
        <w:docPartObj>
          <w:docPartGallery w:val="Cover Pages"/>
          <w:docPartUnique/>
        </w:docPartObj>
      </w:sdtPr>
      <w:sdtEndPr>
        <w:rPr>
          <w:color w:val="003E75" w:themeColor="background2" w:themeShade="40"/>
          <w:sz w:val="40"/>
          <w:szCs w:val="40"/>
        </w:rPr>
      </w:sdtEndPr>
      <w:sdtContent>
        <w:p w14:paraId="35CC04C6" w14:textId="2257D99C" w:rsidR="00937725" w:rsidRDefault="00937725">
          <w:pPr>
            <w:pStyle w:val="NoSpacing"/>
            <w:spacing w:before="1540" w:after="240"/>
            <w:jc w:val="center"/>
            <w:rPr>
              <w:color w:val="00A0B8" w:themeColor="accent1"/>
            </w:rPr>
          </w:pPr>
          <w:r>
            <w:rPr>
              <w:noProof/>
              <w:color w:val="00A0B8" w:themeColor="accent1"/>
            </w:rPr>
            <w:drawing>
              <wp:inline distT="0" distB="0" distL="0" distR="0" wp14:anchorId="55F4D117" wp14:editId="2C064E53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00A0B8" w:themeColor="accent1"/>
              <w:sz w:val="48"/>
              <w:szCs w:val="48"/>
            </w:rPr>
            <w:alias w:val="Title"/>
            <w:tag w:val=""/>
            <w:id w:val="1735040861"/>
            <w:placeholder>
              <w:docPart w:val="BBB5E9948697EF44BBBC088B209D4A2E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6EDFE6E2" w14:textId="2AE751D4" w:rsidR="00937725" w:rsidRPr="00937725" w:rsidRDefault="00937725" w:rsidP="00A05076">
              <w:pPr>
                <w:pStyle w:val="NoSpacing"/>
                <w:pBdr>
                  <w:top w:val="single" w:sz="6" w:space="6" w:color="00A0B8" w:themeColor="accent1"/>
                  <w:bottom w:val="single" w:sz="6" w:space="6" w:color="00A0B8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00A0B8" w:themeColor="accent1"/>
                  <w:sz w:val="52"/>
                  <w:szCs w:val="52"/>
                </w:rPr>
              </w:pPr>
              <w:r w:rsidRPr="00A05076">
                <w:rPr>
                  <w:rFonts w:asciiTheme="majorHAnsi" w:eastAsiaTheme="majorEastAsia" w:hAnsiTheme="majorHAnsi" w:cstheme="majorBidi"/>
                  <w:caps/>
                  <w:color w:val="00A0B8" w:themeColor="accent1"/>
                  <w:sz w:val="48"/>
                  <w:szCs w:val="48"/>
                </w:rPr>
                <w:t>House Rent management system</w:t>
              </w:r>
            </w:p>
          </w:sdtContent>
        </w:sdt>
        <w:sdt>
          <w:sdtPr>
            <w:rPr>
              <w:color w:val="00A0B8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B22E8C2BBA46F54895EDB3AD28102545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EA96CD5" w14:textId="77EAA353" w:rsidR="00937725" w:rsidRDefault="00937725">
              <w:pPr>
                <w:pStyle w:val="NoSpacing"/>
                <w:jc w:val="center"/>
                <w:rPr>
                  <w:color w:val="00A0B8" w:themeColor="accent1"/>
                  <w:sz w:val="28"/>
                  <w:szCs w:val="28"/>
                </w:rPr>
              </w:pPr>
              <w:r>
                <w:rPr>
                  <w:color w:val="00A0B8" w:themeColor="accent1"/>
                  <w:sz w:val="28"/>
                  <w:szCs w:val="28"/>
                </w:rPr>
                <w:t>SWE Final Project – Group 6</w:t>
              </w:r>
            </w:p>
          </w:sdtContent>
        </w:sdt>
        <w:p w14:paraId="64C0DD40" w14:textId="7B3BA639" w:rsidR="00937725" w:rsidRDefault="00937725">
          <w:pPr>
            <w:pStyle w:val="NoSpacing"/>
            <w:spacing w:before="480"/>
            <w:jc w:val="center"/>
            <w:rPr>
              <w:color w:val="00A0B8" w:themeColor="accent1"/>
            </w:rPr>
          </w:pPr>
          <w:r>
            <w:rPr>
              <w:noProof/>
              <w:color w:val="00A0B8" w:themeColor="accent1"/>
            </w:rPr>
            <w:drawing>
              <wp:inline distT="0" distB="0" distL="0" distR="0" wp14:anchorId="2D41C2C2" wp14:editId="7575476B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3665C78" w14:textId="52833C2E" w:rsidR="00937725" w:rsidRDefault="00827C92">
          <w:pPr>
            <w:rPr>
              <w:color w:val="003E75" w:themeColor="background2" w:themeShade="40"/>
              <w:sz w:val="40"/>
              <w:szCs w:val="40"/>
            </w:rPr>
          </w:pPr>
          <w:r>
            <w:rPr>
              <w:noProof/>
              <w:color w:val="00A0B8" w:themeColor="accent1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08F7A05F" wp14:editId="27A0C7B2">
                    <wp:simplePos x="0" y="0"/>
                    <wp:positionH relativeFrom="margin">
                      <wp:posOffset>120650</wp:posOffset>
                    </wp:positionH>
                    <wp:positionV relativeFrom="page">
                      <wp:posOffset>7917180</wp:posOffset>
                    </wp:positionV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C1CED83" w14:textId="4562DB44" w:rsidR="00937725" w:rsidRPr="00C6777F" w:rsidRDefault="00937725" w:rsidP="00C07427">
                                <w:pPr>
                                  <w:pStyle w:val="NoSpacing"/>
                                  <w:spacing w:after="40"/>
                                  <w:rPr>
                                    <w:caps/>
                                    <w:color w:val="00A0B8" w:themeColor="accent1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382319E9" w14:textId="0D35D940" w:rsidR="00937725" w:rsidRDefault="00C07427" w:rsidP="00C6777F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00A0B8" w:themeColor="accent1"/>
                                  </w:rPr>
                                </w:pPr>
                                <w:r>
                                  <w:rPr>
                                    <w:caps/>
                                    <w:color w:val="00A0B8" w:themeColor="accent1"/>
                                  </w:rPr>
                                  <w:t>TEam Members</w:t>
                                </w:r>
                              </w:p>
                              <w:p w14:paraId="7B10F0D4" w14:textId="77777777" w:rsidR="00C07427" w:rsidRPr="00C6777F" w:rsidRDefault="00C07427" w:rsidP="00C6777F">
                                <w:pPr>
                                  <w:pStyle w:val="NoSpacing"/>
                                  <w:jc w:val="center"/>
                                  <w:rPr>
                                    <w:color w:val="00A0B8" w:themeColor="accent1"/>
                                  </w:rPr>
                                </w:pPr>
                              </w:p>
                              <w:p w14:paraId="5BF8413C" w14:textId="0D2BC332" w:rsidR="002B6664" w:rsidRPr="00181E5D" w:rsidRDefault="00C6777F" w:rsidP="002B6664">
                                <w:pPr>
                                  <w:pStyle w:val="NoSpacing"/>
                                  <w:ind w:left="2160" w:firstLine="720"/>
                                  <w:rPr>
                                    <w:i/>
                                    <w:iCs/>
                                    <w:caps/>
                                    <w:color w:val="000000" w:themeColor="text1"/>
                                    <w:sz w:val="20"/>
                                    <w:szCs w:val="20"/>
                                  </w:rPr>
                                </w:pPr>
                                <w:r w:rsidRPr="00181E5D">
                                  <w:rPr>
                                    <w:i/>
                                    <w:iCs/>
                                    <w:caps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Luwam Weldemichael</w:t>
                                </w:r>
                                <w:r w:rsidR="00922B80" w:rsidRPr="00181E5D">
                                  <w:rPr>
                                    <w:i/>
                                    <w:iCs/>
                                    <w:caps/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Pr="00181E5D">
                                  <w:rPr>
                                    <w:i/>
                                    <w:iCs/>
                                    <w:caps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(# 615160)</w:t>
                                </w:r>
                              </w:p>
                              <w:p w14:paraId="13DB0D8F" w14:textId="77777777" w:rsidR="002B6664" w:rsidRPr="00181E5D" w:rsidRDefault="00C6777F" w:rsidP="002B6664">
                                <w:pPr>
                                  <w:pStyle w:val="NoSpacing"/>
                                  <w:ind w:left="2160" w:firstLine="720"/>
                                  <w:rPr>
                                    <w:i/>
                                    <w:iCs/>
                                    <w:caps/>
                                    <w:color w:val="000000" w:themeColor="text1"/>
                                    <w:sz w:val="20"/>
                                    <w:szCs w:val="20"/>
                                  </w:rPr>
                                </w:pPr>
                                <w:r w:rsidRPr="00181E5D">
                                  <w:rPr>
                                    <w:i/>
                                    <w:iCs/>
                                    <w:caps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Md Rashedul Bari (# 615217)</w:t>
                                </w:r>
                              </w:p>
                              <w:p w14:paraId="3E1EBA40" w14:textId="77777777" w:rsidR="002B6664" w:rsidRPr="00181E5D" w:rsidRDefault="00C6777F" w:rsidP="002B6664">
                                <w:pPr>
                                  <w:pStyle w:val="NoSpacing"/>
                                  <w:ind w:left="2160" w:firstLine="720"/>
                                  <w:rPr>
                                    <w:i/>
                                    <w:iCs/>
                                    <w:caps/>
                                    <w:color w:val="000000" w:themeColor="text1"/>
                                    <w:sz w:val="20"/>
                                    <w:szCs w:val="20"/>
                                  </w:rPr>
                                </w:pPr>
                                <w:r w:rsidRPr="00181E5D">
                                  <w:rPr>
                                    <w:i/>
                                    <w:iCs/>
                                    <w:caps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Sanjaya Jayasooriya (#615730)</w:t>
                                </w:r>
                              </w:p>
                              <w:p w14:paraId="3CB7E940" w14:textId="2B5D875D" w:rsidR="00C6777F" w:rsidRPr="00181E5D" w:rsidRDefault="00C6777F" w:rsidP="002B6664">
                                <w:pPr>
                                  <w:pStyle w:val="NoSpacing"/>
                                  <w:ind w:left="2160" w:firstLine="720"/>
                                  <w:rPr>
                                    <w:i/>
                                    <w:iCs/>
                                    <w:caps/>
                                    <w:color w:val="000000" w:themeColor="text1"/>
                                    <w:sz w:val="20"/>
                                    <w:szCs w:val="20"/>
                                  </w:rPr>
                                </w:pPr>
                                <w:r w:rsidRPr="00181E5D">
                                  <w:rPr>
                                    <w:i/>
                                    <w:iCs/>
                                    <w:caps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Sumayya Jahan (#614628)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8F7A05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margin-left:9.5pt;margin-top:623.4pt;width:516pt;height:43.9pt;z-index:251658240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" filled="f" stroked="f" strokeweight=".5pt">
                    <v:textbox style="mso-fit-shape-to-text:t" inset="0,0,0,0">
                      <w:txbxContent>
                        <w:p w14:paraId="4C1CED83" w14:textId="4562DB44" w:rsidR="00937725" w:rsidRPr="00C6777F" w:rsidRDefault="00937725" w:rsidP="00C07427">
                          <w:pPr>
                            <w:pStyle w:val="NoSpacing"/>
                            <w:spacing w:after="40"/>
                            <w:rPr>
                              <w:caps/>
                              <w:color w:val="00A0B8" w:themeColor="accent1"/>
                              <w:sz w:val="24"/>
                              <w:szCs w:val="24"/>
                            </w:rPr>
                          </w:pPr>
                        </w:p>
                        <w:p w14:paraId="382319E9" w14:textId="0D35D940" w:rsidR="00937725" w:rsidRDefault="00C07427" w:rsidP="00C6777F">
                          <w:pPr>
                            <w:pStyle w:val="NoSpacing"/>
                            <w:jc w:val="center"/>
                            <w:rPr>
                              <w:caps/>
                              <w:color w:val="00A0B8" w:themeColor="accent1"/>
                            </w:rPr>
                          </w:pPr>
                          <w:r>
                            <w:rPr>
                              <w:caps/>
                              <w:color w:val="00A0B8" w:themeColor="accent1"/>
                            </w:rPr>
                            <w:t>TEam Members</w:t>
                          </w:r>
                        </w:p>
                        <w:p w14:paraId="7B10F0D4" w14:textId="77777777" w:rsidR="00C07427" w:rsidRPr="00C6777F" w:rsidRDefault="00C07427" w:rsidP="00C6777F">
                          <w:pPr>
                            <w:pStyle w:val="NoSpacing"/>
                            <w:jc w:val="center"/>
                            <w:rPr>
                              <w:color w:val="00A0B8" w:themeColor="accent1"/>
                            </w:rPr>
                          </w:pPr>
                        </w:p>
                        <w:p w14:paraId="5BF8413C" w14:textId="0D2BC332" w:rsidR="002B6664" w:rsidRPr="00181E5D" w:rsidRDefault="00C6777F" w:rsidP="002B6664">
                          <w:pPr>
                            <w:pStyle w:val="NoSpacing"/>
                            <w:ind w:left="2160" w:firstLine="720"/>
                            <w:rPr>
                              <w:i/>
                              <w:iCs/>
                              <w:caps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181E5D">
                            <w:rPr>
                              <w:i/>
                              <w:iCs/>
                              <w:caps/>
                              <w:color w:val="000000" w:themeColor="text1"/>
                              <w:sz w:val="20"/>
                              <w:szCs w:val="20"/>
                            </w:rPr>
                            <w:t>Luwam Weldemichael</w:t>
                          </w:r>
                          <w:r w:rsidR="00922B80" w:rsidRPr="00181E5D">
                            <w:rPr>
                              <w:i/>
                              <w:iCs/>
                              <w:caps/>
                              <w:color w:val="000000" w:themeColor="text1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181E5D">
                            <w:rPr>
                              <w:i/>
                              <w:iCs/>
                              <w:caps/>
                              <w:color w:val="000000" w:themeColor="text1"/>
                              <w:sz w:val="20"/>
                              <w:szCs w:val="20"/>
                            </w:rPr>
                            <w:t>(# 615160)</w:t>
                          </w:r>
                        </w:p>
                        <w:p w14:paraId="13DB0D8F" w14:textId="77777777" w:rsidR="002B6664" w:rsidRPr="00181E5D" w:rsidRDefault="00C6777F" w:rsidP="002B6664">
                          <w:pPr>
                            <w:pStyle w:val="NoSpacing"/>
                            <w:ind w:left="2160" w:firstLine="720"/>
                            <w:rPr>
                              <w:i/>
                              <w:iCs/>
                              <w:caps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181E5D">
                            <w:rPr>
                              <w:i/>
                              <w:iCs/>
                              <w:caps/>
                              <w:color w:val="000000" w:themeColor="text1"/>
                              <w:sz w:val="20"/>
                              <w:szCs w:val="20"/>
                            </w:rPr>
                            <w:t>Md Rashedul Bari (# 615217)</w:t>
                          </w:r>
                        </w:p>
                        <w:p w14:paraId="3E1EBA40" w14:textId="77777777" w:rsidR="002B6664" w:rsidRPr="00181E5D" w:rsidRDefault="00C6777F" w:rsidP="002B6664">
                          <w:pPr>
                            <w:pStyle w:val="NoSpacing"/>
                            <w:ind w:left="2160" w:firstLine="720"/>
                            <w:rPr>
                              <w:i/>
                              <w:iCs/>
                              <w:caps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181E5D">
                            <w:rPr>
                              <w:i/>
                              <w:iCs/>
                              <w:caps/>
                              <w:color w:val="000000" w:themeColor="text1"/>
                              <w:sz w:val="20"/>
                              <w:szCs w:val="20"/>
                            </w:rPr>
                            <w:t>Sanjaya Jayasooriya (#615730)</w:t>
                          </w:r>
                        </w:p>
                        <w:p w14:paraId="3CB7E940" w14:textId="2B5D875D" w:rsidR="00C6777F" w:rsidRPr="00181E5D" w:rsidRDefault="00C6777F" w:rsidP="002B6664">
                          <w:pPr>
                            <w:pStyle w:val="NoSpacing"/>
                            <w:ind w:left="2160" w:firstLine="720"/>
                            <w:rPr>
                              <w:i/>
                              <w:iCs/>
                              <w:caps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181E5D">
                            <w:rPr>
                              <w:i/>
                              <w:iCs/>
                              <w:caps/>
                              <w:color w:val="000000" w:themeColor="text1"/>
                              <w:sz w:val="20"/>
                              <w:szCs w:val="20"/>
                            </w:rPr>
                            <w:t>Sumayya Jahan (#614628)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00A0B8" w:themeColor="accent1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2AE3942B" wp14:editId="0187EBCA">
                    <wp:simplePos x="0" y="0"/>
                    <wp:positionH relativeFrom="margin">
                      <wp:posOffset>189230</wp:posOffset>
                    </wp:positionH>
                    <wp:positionV relativeFrom="page">
                      <wp:posOffset>5589270</wp:posOffset>
                    </wp:positionV>
                    <wp:extent cx="6553200" cy="1229711"/>
                    <wp:effectExtent l="0" t="0" r="8255" b="2540"/>
                    <wp:wrapNone/>
                    <wp:docPr id="12" name="Text Box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122971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6A96E3" w14:textId="77777777" w:rsidR="007A48C3" w:rsidRPr="00C6777F" w:rsidRDefault="007A48C3" w:rsidP="007A48C3">
                                <w:pPr>
                                  <w:pStyle w:val="NoSpacing"/>
                                  <w:spacing w:after="40"/>
                                  <w:rPr>
                                    <w:caps/>
                                    <w:color w:val="00A0B8" w:themeColor="accent1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68CB53A0" w14:textId="77777777" w:rsidR="007A48C3" w:rsidRPr="00C6777F" w:rsidRDefault="007A48C3" w:rsidP="007A48C3">
                                <w:pPr>
                                  <w:pStyle w:val="NoSpacing"/>
                                  <w:jc w:val="center"/>
                                  <w:rPr>
                                    <w:color w:val="00A0B8" w:themeColor="accent1"/>
                                  </w:rPr>
                                </w:pPr>
                              </w:p>
                              <w:p w14:paraId="25CB0222" w14:textId="40AC8651" w:rsidR="007A48C3" w:rsidRPr="001E6FCF" w:rsidRDefault="007A48C3" w:rsidP="007A48C3">
                                <w:pPr>
                                  <w:pStyle w:val="NoSpacing"/>
                                  <w:ind w:left="2160" w:firstLine="720"/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</w:pPr>
                                <w:r w:rsidRPr="001E6FCF"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  <w:t xml:space="preserve">    Submitted to </w:t>
                                </w:r>
                              </w:p>
                              <w:p w14:paraId="6A13859F" w14:textId="31B326AE" w:rsidR="007A48C3" w:rsidRPr="001E6FCF" w:rsidRDefault="007A48C3" w:rsidP="007A48C3">
                                <w:pPr>
                                  <w:pStyle w:val="NoSpacing"/>
                                  <w:ind w:left="2160" w:firstLine="720"/>
                                  <w:rPr>
                                    <w:b/>
                                    <w:bCs/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</w:pPr>
                                <w:r w:rsidRPr="001E6FCF">
                                  <w:rPr>
                                    <w:b/>
                                    <w:bCs/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  <w:t>Prof. Obinna Kalu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AE3942B" id="Text Box 12" o:spid="_x0000_s1027" type="#_x0000_t202" style="position:absolute;margin-left:14.9pt;margin-top:440.1pt;width:516pt;height:96.85pt;z-index:251658241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" filled="f" stroked="f" strokeweight=".5pt">
                    <v:textbox inset="0,0,0,0">
                      <w:txbxContent>
                        <w:p w14:paraId="486A96E3" w14:textId="77777777" w:rsidR="007A48C3" w:rsidRPr="00C6777F" w:rsidRDefault="007A48C3" w:rsidP="007A48C3">
                          <w:pPr>
                            <w:pStyle w:val="NoSpacing"/>
                            <w:spacing w:after="40"/>
                            <w:rPr>
                              <w:caps/>
                              <w:color w:val="00A0B8" w:themeColor="accent1"/>
                              <w:sz w:val="24"/>
                              <w:szCs w:val="24"/>
                            </w:rPr>
                          </w:pPr>
                        </w:p>
                        <w:p w14:paraId="68CB53A0" w14:textId="77777777" w:rsidR="007A48C3" w:rsidRPr="00C6777F" w:rsidRDefault="007A48C3" w:rsidP="007A48C3">
                          <w:pPr>
                            <w:pStyle w:val="NoSpacing"/>
                            <w:jc w:val="center"/>
                            <w:rPr>
                              <w:color w:val="00A0B8" w:themeColor="accent1"/>
                            </w:rPr>
                          </w:pPr>
                        </w:p>
                        <w:p w14:paraId="25CB0222" w14:textId="40AC8651" w:rsidR="007A48C3" w:rsidRPr="001E6FCF" w:rsidRDefault="007A48C3" w:rsidP="007A48C3">
                          <w:pPr>
                            <w:pStyle w:val="NoSpacing"/>
                            <w:ind w:left="2160" w:firstLine="720"/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</w:pPr>
                          <w:r w:rsidRPr="001E6FCF"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  <w:t xml:space="preserve">    Submitted to </w:t>
                          </w:r>
                        </w:p>
                        <w:p w14:paraId="6A13859F" w14:textId="31B326AE" w:rsidR="007A48C3" w:rsidRPr="001E6FCF" w:rsidRDefault="007A48C3" w:rsidP="007A48C3">
                          <w:pPr>
                            <w:pStyle w:val="NoSpacing"/>
                            <w:ind w:left="2160" w:firstLine="720"/>
                            <w:rPr>
                              <w:b/>
                              <w:bCs/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</w:pPr>
                          <w:r w:rsidRPr="001E6FCF">
                            <w:rPr>
                              <w:b/>
                              <w:bCs/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  <w:t>Prof. Obinna Kalu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937725">
            <w:rPr>
              <w:color w:val="003E75" w:themeColor="background2" w:themeShade="40"/>
              <w:sz w:val="40"/>
              <w:szCs w:val="40"/>
            </w:rPr>
            <w:br w:type="page"/>
          </w:r>
        </w:p>
      </w:sdtContent>
    </w:sdt>
    <w:sdt>
      <w:sdtPr>
        <w:rPr>
          <w:sz w:val="22"/>
          <w:szCs w:val="22"/>
        </w:rPr>
        <w:id w:val="1238932655"/>
        <w:docPartObj>
          <w:docPartGallery w:val="Table of Contents"/>
          <w:docPartUnique/>
        </w:docPartObj>
      </w:sdtPr>
      <w:sdtEndPr>
        <w:rPr>
          <w:color w:val="595959" w:themeColor="text1" w:themeTint="A6"/>
        </w:rPr>
      </w:sdtEndPr>
      <w:sdtContent>
        <w:p w14:paraId="14003E01" w14:textId="34E976A0" w:rsidR="2B675F0B" w:rsidRPr="00660D61" w:rsidRDefault="00660D61" w:rsidP="00660D61">
          <w:pPr>
            <w:pStyle w:val="TOC1"/>
          </w:pPr>
          <w:r w:rsidRPr="00660D61">
            <w:t>Table Content                                                                                Page Number</w:t>
          </w:r>
        </w:p>
        <w:p w14:paraId="1EA2869B" w14:textId="2356AB8C" w:rsidR="008F3EC0" w:rsidRDefault="2B675F0B">
          <w:pPr>
            <w:pStyle w:val="TOC1"/>
            <w:rPr>
              <w:rFonts w:eastAsiaTheme="minorEastAsia" w:cs="Vrinda"/>
              <w:noProof/>
              <w:color w:val="auto"/>
              <w:sz w:val="24"/>
              <w:szCs w:val="30"/>
              <w:lang w:val="en-BD" w:eastAsia="en-GB" w:bidi="bn-IN"/>
            </w:rPr>
          </w:pPr>
          <w:r>
            <w:fldChar w:fldCharType="begin"/>
          </w:r>
          <w:r w:rsidR="00411FD9">
            <w:instrText>TOC \o "1-3" \h \z \u</w:instrText>
          </w:r>
          <w:r>
            <w:fldChar w:fldCharType="separate"/>
          </w:r>
          <w:hyperlink w:anchor="_Toc127037703" w:history="1">
            <w:r w:rsidR="008F3EC0" w:rsidRPr="004A1026">
              <w:rPr>
                <w:rStyle w:val="Hyperlink"/>
                <w:noProof/>
              </w:rPr>
              <w:t>House Rental Management System</w:t>
            </w:r>
            <w:r w:rsidR="008F3EC0">
              <w:rPr>
                <w:noProof/>
                <w:webHidden/>
              </w:rPr>
              <w:tab/>
            </w:r>
            <w:r w:rsidR="008F3EC0">
              <w:rPr>
                <w:noProof/>
                <w:webHidden/>
              </w:rPr>
              <w:fldChar w:fldCharType="begin"/>
            </w:r>
            <w:r w:rsidR="008F3EC0">
              <w:rPr>
                <w:noProof/>
                <w:webHidden/>
              </w:rPr>
              <w:instrText xml:space="preserve"> PAGEREF _Toc127037703 \h </w:instrText>
            </w:r>
            <w:r w:rsidR="008F3EC0">
              <w:rPr>
                <w:noProof/>
                <w:webHidden/>
              </w:rPr>
            </w:r>
            <w:r w:rsidR="008F3EC0">
              <w:rPr>
                <w:noProof/>
                <w:webHidden/>
              </w:rPr>
              <w:fldChar w:fldCharType="separate"/>
            </w:r>
            <w:r w:rsidR="008F3EC0">
              <w:rPr>
                <w:noProof/>
                <w:webHidden/>
              </w:rPr>
              <w:t>3</w:t>
            </w:r>
            <w:r w:rsidR="008F3EC0">
              <w:rPr>
                <w:noProof/>
                <w:webHidden/>
              </w:rPr>
              <w:fldChar w:fldCharType="end"/>
            </w:r>
          </w:hyperlink>
        </w:p>
        <w:p w14:paraId="5C129EDB" w14:textId="1F8E5F3A" w:rsidR="008F3EC0" w:rsidRDefault="008F3EC0">
          <w:pPr>
            <w:pStyle w:val="TOC2"/>
            <w:tabs>
              <w:tab w:val="right" w:leader="dot" w:pos="9017"/>
            </w:tabs>
            <w:rPr>
              <w:rFonts w:eastAsiaTheme="minorEastAsia" w:cs="Vrinda"/>
              <w:noProof/>
              <w:color w:val="auto"/>
              <w:sz w:val="24"/>
              <w:szCs w:val="30"/>
              <w:lang w:val="en-BD" w:eastAsia="en-GB" w:bidi="bn-IN"/>
            </w:rPr>
          </w:pPr>
          <w:hyperlink w:anchor="_Toc127037704" w:history="1">
            <w:r w:rsidRPr="004A1026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_Toc127037704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51A63" w14:textId="02CDCBD4" w:rsidR="008F3EC0" w:rsidRDefault="008F3EC0">
          <w:pPr>
            <w:pStyle w:val="TOC2"/>
            <w:tabs>
              <w:tab w:val="right" w:leader="dot" w:pos="9017"/>
            </w:tabs>
            <w:rPr>
              <w:rFonts w:eastAsiaTheme="minorEastAsia" w:cs="Vrinda"/>
              <w:noProof/>
              <w:color w:val="auto"/>
              <w:sz w:val="24"/>
              <w:szCs w:val="30"/>
              <w:lang w:val="en-BD" w:eastAsia="en-GB" w:bidi="bn-IN"/>
            </w:rPr>
          </w:pPr>
          <w:hyperlink w:anchor="_Toc127037705" w:history="1">
            <w:r w:rsidRPr="004A1026">
              <w:rPr>
                <w:rStyle w:val="Hyperlink"/>
                <w:noProof/>
              </w:rPr>
              <w:t>Highlights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_Toc127037705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23835" w14:textId="31AC34D6" w:rsidR="008F3EC0" w:rsidRDefault="008F3EC0">
          <w:pPr>
            <w:pStyle w:val="TOC2"/>
            <w:tabs>
              <w:tab w:val="right" w:leader="dot" w:pos="9017"/>
            </w:tabs>
            <w:rPr>
              <w:rFonts w:eastAsiaTheme="minorEastAsia" w:cs="Vrinda"/>
              <w:noProof/>
              <w:color w:val="auto"/>
              <w:sz w:val="24"/>
              <w:szCs w:val="30"/>
              <w:lang w:val="en-BD" w:eastAsia="en-GB" w:bidi="bn-IN"/>
            </w:rPr>
          </w:pPr>
          <w:hyperlink w:anchor="_Toc127037706" w:history="1">
            <w:r w:rsidRPr="004A1026">
              <w:rPr>
                <w:rStyle w:val="Hyperlink"/>
                <w:noProof/>
              </w:rPr>
              <w:t>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_Toc127037706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326D8" w14:textId="75D50534" w:rsidR="008F3EC0" w:rsidRDefault="008F3EC0">
          <w:pPr>
            <w:pStyle w:val="TOC2"/>
            <w:tabs>
              <w:tab w:val="right" w:leader="dot" w:pos="9017"/>
            </w:tabs>
            <w:rPr>
              <w:rFonts w:eastAsiaTheme="minorEastAsia" w:cs="Vrinda"/>
              <w:noProof/>
              <w:color w:val="auto"/>
              <w:sz w:val="24"/>
              <w:szCs w:val="30"/>
              <w:lang w:val="en-BD" w:eastAsia="en-GB" w:bidi="bn-IN"/>
            </w:rPr>
          </w:pPr>
          <w:hyperlink w:anchor="_Toc127037707" w:history="1">
            <w:r w:rsidRPr="004A1026">
              <w:rPr>
                <w:rStyle w:val="Hyperlink"/>
                <w:noProof/>
              </w:rPr>
              <w:t>Code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_Toc127037707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5DAED" w14:textId="71B5DF20" w:rsidR="008F3EC0" w:rsidRDefault="008F3EC0">
          <w:pPr>
            <w:pStyle w:val="TOC2"/>
            <w:tabs>
              <w:tab w:val="right" w:leader="dot" w:pos="9017"/>
            </w:tabs>
            <w:rPr>
              <w:rFonts w:eastAsiaTheme="minorEastAsia" w:cs="Vrinda"/>
              <w:noProof/>
              <w:color w:val="auto"/>
              <w:sz w:val="24"/>
              <w:szCs w:val="30"/>
              <w:lang w:val="en-BD" w:eastAsia="en-GB" w:bidi="bn-IN"/>
            </w:rPr>
          </w:pPr>
          <w:hyperlink w:anchor="_Toc127037708" w:history="1">
            <w:r w:rsidRPr="004A1026">
              <w:rPr>
                <w:rStyle w:val="Hyperlink"/>
                <w:noProof/>
              </w:rPr>
              <w:t>Code/Folder Structure.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_Toc127037708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C8140" w14:textId="3944FA87" w:rsidR="008F3EC0" w:rsidRDefault="008F3EC0">
          <w:pPr>
            <w:pStyle w:val="TOC2"/>
            <w:tabs>
              <w:tab w:val="right" w:leader="dot" w:pos="9017"/>
            </w:tabs>
            <w:rPr>
              <w:rFonts w:eastAsiaTheme="minorEastAsia" w:cs="Vrinda"/>
              <w:noProof/>
              <w:color w:val="auto"/>
              <w:sz w:val="24"/>
              <w:szCs w:val="30"/>
              <w:lang w:val="en-BD" w:eastAsia="en-GB" w:bidi="bn-IN"/>
            </w:rPr>
          </w:pPr>
          <w:hyperlink w:anchor="_Toc127037709" w:history="1">
            <w:r w:rsidRPr="004A1026">
              <w:rPr>
                <w:rStyle w:val="Hyperlink"/>
                <w:noProof/>
              </w:rPr>
              <w:t>Logging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_Toc127037709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75536" w14:textId="37322C01" w:rsidR="008F3EC0" w:rsidRDefault="008F3EC0">
          <w:pPr>
            <w:pStyle w:val="TOC2"/>
            <w:tabs>
              <w:tab w:val="right" w:leader="dot" w:pos="9017"/>
            </w:tabs>
            <w:rPr>
              <w:rFonts w:eastAsiaTheme="minorEastAsia" w:cs="Vrinda"/>
              <w:noProof/>
              <w:color w:val="auto"/>
              <w:sz w:val="24"/>
              <w:szCs w:val="30"/>
              <w:lang w:val="en-BD" w:eastAsia="en-GB" w:bidi="bn-IN"/>
            </w:rPr>
          </w:pPr>
          <w:hyperlink w:anchor="_Toc127037710" w:history="1">
            <w:r w:rsidRPr="004A1026">
              <w:rPr>
                <w:rStyle w:val="Hyperlink"/>
                <w:noProof/>
              </w:rPr>
              <w:t>Open API endpoint for searching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_Toc127037710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CADBE" w14:textId="2A051519" w:rsidR="008F3EC0" w:rsidRPr="008F3EC0" w:rsidRDefault="008F3EC0">
          <w:pPr>
            <w:pStyle w:val="TOC2"/>
            <w:tabs>
              <w:tab w:val="right" w:leader="dot" w:pos="9017"/>
            </w:tabs>
            <w:rPr>
              <w:rFonts w:eastAsiaTheme="minorEastAsia" w:cs="Vrinda"/>
              <w:noProof/>
              <w:color w:val="auto"/>
              <w:sz w:val="24"/>
              <w:szCs w:val="30"/>
              <w:lang w:val="en-BD" w:eastAsia="en-GB" w:bidi="bn-IN"/>
            </w:rPr>
          </w:pPr>
          <w:hyperlink w:anchor="_Toc127037711" w:history="1">
            <w:r w:rsidRPr="008F3EC0">
              <w:rPr>
                <w:rStyle w:val="Hyperlink"/>
                <w:noProof/>
              </w:rPr>
              <w:t>Functionality</w:t>
            </w:r>
            <w:r w:rsidRPr="008F3EC0">
              <w:rPr>
                <w:noProof/>
                <w:webHidden/>
              </w:rPr>
              <w:tab/>
            </w:r>
            <w:r w:rsidRPr="008F3EC0">
              <w:rPr>
                <w:noProof/>
                <w:webHidden/>
              </w:rPr>
              <w:fldChar w:fldCharType="begin"/>
            </w:r>
            <w:r w:rsidRPr="008F3EC0">
              <w:rPr>
                <w:noProof/>
                <w:webHidden/>
              </w:rPr>
              <w:instrText xml:space="preserve"> PAGEREF _Toc127037711 \h </w:instrText>
            </w:r>
            <w:r w:rsidRPr="008F3EC0">
              <w:rPr>
                <w:noProof/>
                <w:webHidden/>
              </w:rPr>
            </w:r>
            <w:r w:rsidRPr="008F3EC0">
              <w:rPr>
                <w:noProof/>
                <w:webHidden/>
              </w:rPr>
              <w:fldChar w:fldCharType="separate"/>
            </w:r>
            <w:r w:rsidRPr="008F3EC0">
              <w:rPr>
                <w:noProof/>
                <w:webHidden/>
              </w:rPr>
              <w:t>14</w:t>
            </w:r>
            <w:r w:rsidRPr="008F3EC0">
              <w:rPr>
                <w:noProof/>
                <w:webHidden/>
              </w:rPr>
              <w:fldChar w:fldCharType="end"/>
            </w:r>
          </w:hyperlink>
        </w:p>
        <w:p w14:paraId="6FF2238B" w14:textId="3E48FB12" w:rsidR="008F3EC0" w:rsidRPr="008F3EC0" w:rsidRDefault="008F3EC0">
          <w:pPr>
            <w:pStyle w:val="TOC3"/>
            <w:tabs>
              <w:tab w:val="right" w:leader="dot" w:pos="9017"/>
            </w:tabs>
            <w:rPr>
              <w:rFonts w:eastAsiaTheme="minorEastAsia" w:cs="Vrinda"/>
              <w:noProof/>
              <w:color w:val="auto"/>
              <w:sz w:val="24"/>
              <w:szCs w:val="30"/>
              <w:lang w:val="en-BD" w:eastAsia="en-GB" w:bidi="bn-IN"/>
            </w:rPr>
          </w:pPr>
          <w:hyperlink w:anchor="_Toc127037712" w:history="1">
            <w:r w:rsidRPr="008F3EC0">
              <w:rPr>
                <w:rStyle w:val="Hyperlink"/>
                <w:noProof/>
              </w:rPr>
              <w:t>Gu</w:t>
            </w:r>
            <w:r w:rsidRPr="008F3EC0">
              <w:rPr>
                <w:rStyle w:val="Hyperlink"/>
                <w:noProof/>
              </w:rPr>
              <w:t>e</w:t>
            </w:r>
            <w:r w:rsidRPr="008F3EC0">
              <w:rPr>
                <w:rStyle w:val="Hyperlink"/>
                <w:noProof/>
              </w:rPr>
              <w:t>st User Behavior:</w:t>
            </w:r>
            <w:r w:rsidRPr="008F3EC0">
              <w:rPr>
                <w:noProof/>
                <w:webHidden/>
              </w:rPr>
              <w:tab/>
            </w:r>
            <w:r w:rsidRPr="008F3EC0">
              <w:rPr>
                <w:noProof/>
                <w:webHidden/>
              </w:rPr>
              <w:fldChar w:fldCharType="begin"/>
            </w:r>
            <w:r w:rsidRPr="008F3EC0">
              <w:rPr>
                <w:noProof/>
                <w:webHidden/>
              </w:rPr>
              <w:instrText xml:space="preserve"> PAGEREF _Toc127037712 \h </w:instrText>
            </w:r>
            <w:r w:rsidRPr="008F3EC0">
              <w:rPr>
                <w:noProof/>
                <w:webHidden/>
              </w:rPr>
            </w:r>
            <w:r w:rsidRPr="008F3EC0">
              <w:rPr>
                <w:noProof/>
                <w:webHidden/>
              </w:rPr>
              <w:fldChar w:fldCharType="separate"/>
            </w:r>
            <w:r w:rsidRPr="008F3EC0">
              <w:rPr>
                <w:noProof/>
                <w:webHidden/>
              </w:rPr>
              <w:t>14</w:t>
            </w:r>
            <w:r w:rsidRPr="008F3EC0">
              <w:rPr>
                <w:noProof/>
                <w:webHidden/>
              </w:rPr>
              <w:fldChar w:fldCharType="end"/>
            </w:r>
          </w:hyperlink>
        </w:p>
        <w:p w14:paraId="374A7D50" w14:textId="244A5385" w:rsidR="008F3EC0" w:rsidRPr="008F3EC0" w:rsidRDefault="008F3EC0">
          <w:pPr>
            <w:pStyle w:val="TOC3"/>
            <w:tabs>
              <w:tab w:val="right" w:leader="dot" w:pos="9017"/>
            </w:tabs>
            <w:rPr>
              <w:rFonts w:eastAsiaTheme="minorEastAsia" w:cs="Vrinda"/>
              <w:noProof/>
              <w:color w:val="auto"/>
              <w:sz w:val="24"/>
              <w:szCs w:val="30"/>
              <w:lang w:val="en-BD" w:eastAsia="en-GB" w:bidi="bn-IN"/>
            </w:rPr>
          </w:pPr>
          <w:hyperlink w:anchor="_Toc127037713" w:history="1">
            <w:r w:rsidRPr="008F3EC0">
              <w:rPr>
                <w:rStyle w:val="Hyperlink"/>
                <w:noProof/>
              </w:rPr>
              <w:t>Legal Entities List:</w:t>
            </w:r>
            <w:r w:rsidRPr="008F3EC0">
              <w:rPr>
                <w:noProof/>
                <w:webHidden/>
              </w:rPr>
              <w:tab/>
            </w:r>
            <w:r w:rsidRPr="008F3EC0">
              <w:rPr>
                <w:noProof/>
                <w:webHidden/>
              </w:rPr>
              <w:fldChar w:fldCharType="begin"/>
            </w:r>
            <w:r w:rsidRPr="008F3EC0">
              <w:rPr>
                <w:noProof/>
                <w:webHidden/>
              </w:rPr>
              <w:instrText xml:space="preserve"> PAGEREF _Toc127037713 \h </w:instrText>
            </w:r>
            <w:r w:rsidRPr="008F3EC0">
              <w:rPr>
                <w:noProof/>
                <w:webHidden/>
              </w:rPr>
            </w:r>
            <w:r w:rsidRPr="008F3EC0">
              <w:rPr>
                <w:noProof/>
                <w:webHidden/>
              </w:rPr>
              <w:fldChar w:fldCharType="separate"/>
            </w:r>
            <w:r w:rsidRPr="008F3EC0">
              <w:rPr>
                <w:noProof/>
                <w:webHidden/>
              </w:rPr>
              <w:t>14</w:t>
            </w:r>
            <w:r w:rsidRPr="008F3EC0">
              <w:rPr>
                <w:noProof/>
                <w:webHidden/>
              </w:rPr>
              <w:fldChar w:fldCharType="end"/>
            </w:r>
          </w:hyperlink>
        </w:p>
        <w:p w14:paraId="3FB63C9B" w14:textId="1075F2A5" w:rsidR="008F3EC0" w:rsidRPr="008F3EC0" w:rsidRDefault="008F3EC0">
          <w:pPr>
            <w:pStyle w:val="TOC3"/>
            <w:tabs>
              <w:tab w:val="right" w:leader="dot" w:pos="9017"/>
            </w:tabs>
            <w:rPr>
              <w:rFonts w:eastAsiaTheme="minorEastAsia" w:cs="Vrinda"/>
              <w:noProof/>
              <w:color w:val="auto"/>
              <w:sz w:val="24"/>
              <w:szCs w:val="30"/>
              <w:lang w:val="en-BD" w:eastAsia="en-GB" w:bidi="bn-IN"/>
            </w:rPr>
          </w:pPr>
          <w:hyperlink w:anchor="_Toc127037714" w:history="1">
            <w:r w:rsidRPr="008F3EC0">
              <w:rPr>
                <w:rStyle w:val="Hyperlink"/>
                <w:noProof/>
              </w:rPr>
              <w:t>Properties List View:</w:t>
            </w:r>
            <w:r w:rsidRPr="008F3EC0">
              <w:rPr>
                <w:noProof/>
                <w:webHidden/>
              </w:rPr>
              <w:tab/>
            </w:r>
            <w:r w:rsidRPr="008F3EC0">
              <w:rPr>
                <w:noProof/>
                <w:webHidden/>
              </w:rPr>
              <w:fldChar w:fldCharType="begin"/>
            </w:r>
            <w:r w:rsidRPr="008F3EC0">
              <w:rPr>
                <w:noProof/>
                <w:webHidden/>
              </w:rPr>
              <w:instrText xml:space="preserve"> PAGEREF _Toc127037714 \h </w:instrText>
            </w:r>
            <w:r w:rsidRPr="008F3EC0">
              <w:rPr>
                <w:noProof/>
                <w:webHidden/>
              </w:rPr>
            </w:r>
            <w:r w:rsidRPr="008F3EC0">
              <w:rPr>
                <w:noProof/>
                <w:webHidden/>
              </w:rPr>
              <w:fldChar w:fldCharType="separate"/>
            </w:r>
            <w:r w:rsidRPr="008F3EC0">
              <w:rPr>
                <w:noProof/>
                <w:webHidden/>
              </w:rPr>
              <w:t>15</w:t>
            </w:r>
            <w:r w:rsidRPr="008F3EC0">
              <w:rPr>
                <w:noProof/>
                <w:webHidden/>
              </w:rPr>
              <w:fldChar w:fldCharType="end"/>
            </w:r>
          </w:hyperlink>
        </w:p>
        <w:p w14:paraId="4D3FD848" w14:textId="7EC6A6B7" w:rsidR="008F3EC0" w:rsidRPr="008F3EC0" w:rsidRDefault="008F3EC0">
          <w:pPr>
            <w:pStyle w:val="TOC3"/>
            <w:tabs>
              <w:tab w:val="right" w:leader="dot" w:pos="9017"/>
            </w:tabs>
            <w:rPr>
              <w:rFonts w:eastAsiaTheme="minorEastAsia" w:cs="Vrinda"/>
              <w:noProof/>
              <w:color w:val="auto"/>
              <w:sz w:val="24"/>
              <w:szCs w:val="30"/>
              <w:lang w:val="en-BD" w:eastAsia="en-GB" w:bidi="bn-IN"/>
            </w:rPr>
          </w:pPr>
          <w:hyperlink w:anchor="_Toc127037715" w:history="1">
            <w:r w:rsidRPr="008F3EC0">
              <w:rPr>
                <w:rStyle w:val="Hyperlink"/>
                <w:noProof/>
              </w:rPr>
              <w:t>Registration Page:</w:t>
            </w:r>
            <w:r w:rsidRPr="008F3EC0">
              <w:rPr>
                <w:noProof/>
                <w:webHidden/>
              </w:rPr>
              <w:tab/>
            </w:r>
            <w:r w:rsidRPr="008F3EC0">
              <w:rPr>
                <w:noProof/>
                <w:webHidden/>
              </w:rPr>
              <w:fldChar w:fldCharType="begin"/>
            </w:r>
            <w:r w:rsidRPr="008F3EC0">
              <w:rPr>
                <w:noProof/>
                <w:webHidden/>
              </w:rPr>
              <w:instrText xml:space="preserve"> PAGEREF _Toc127037715 \h </w:instrText>
            </w:r>
            <w:r w:rsidRPr="008F3EC0">
              <w:rPr>
                <w:noProof/>
                <w:webHidden/>
              </w:rPr>
            </w:r>
            <w:r w:rsidRPr="008F3EC0">
              <w:rPr>
                <w:noProof/>
                <w:webHidden/>
              </w:rPr>
              <w:fldChar w:fldCharType="separate"/>
            </w:r>
            <w:r w:rsidRPr="008F3EC0">
              <w:rPr>
                <w:noProof/>
                <w:webHidden/>
              </w:rPr>
              <w:t>15</w:t>
            </w:r>
            <w:r w:rsidRPr="008F3EC0">
              <w:rPr>
                <w:noProof/>
                <w:webHidden/>
              </w:rPr>
              <w:fldChar w:fldCharType="end"/>
            </w:r>
          </w:hyperlink>
        </w:p>
        <w:p w14:paraId="2559110F" w14:textId="7C64A53B" w:rsidR="008F3EC0" w:rsidRPr="008F3EC0" w:rsidRDefault="008F3EC0">
          <w:pPr>
            <w:pStyle w:val="TOC3"/>
            <w:tabs>
              <w:tab w:val="right" w:leader="dot" w:pos="9017"/>
            </w:tabs>
            <w:rPr>
              <w:rFonts w:eastAsiaTheme="minorEastAsia" w:cs="Vrinda"/>
              <w:noProof/>
              <w:color w:val="auto"/>
              <w:sz w:val="24"/>
              <w:szCs w:val="30"/>
              <w:lang w:val="en-BD" w:eastAsia="en-GB" w:bidi="bn-IN"/>
            </w:rPr>
          </w:pPr>
          <w:hyperlink w:anchor="_Toc127037716" w:history="1">
            <w:r w:rsidRPr="008F3EC0">
              <w:rPr>
                <w:rStyle w:val="Hyperlink"/>
                <w:noProof/>
              </w:rPr>
              <w:t>Login Screen:</w:t>
            </w:r>
            <w:r w:rsidRPr="008F3EC0">
              <w:rPr>
                <w:noProof/>
                <w:webHidden/>
              </w:rPr>
              <w:tab/>
            </w:r>
            <w:r w:rsidRPr="008F3EC0">
              <w:rPr>
                <w:noProof/>
                <w:webHidden/>
              </w:rPr>
              <w:fldChar w:fldCharType="begin"/>
            </w:r>
            <w:r w:rsidRPr="008F3EC0">
              <w:rPr>
                <w:noProof/>
                <w:webHidden/>
              </w:rPr>
              <w:instrText xml:space="preserve"> PAGEREF _Toc127037716 \h </w:instrText>
            </w:r>
            <w:r w:rsidRPr="008F3EC0">
              <w:rPr>
                <w:noProof/>
                <w:webHidden/>
              </w:rPr>
            </w:r>
            <w:r w:rsidRPr="008F3EC0">
              <w:rPr>
                <w:noProof/>
                <w:webHidden/>
              </w:rPr>
              <w:fldChar w:fldCharType="separate"/>
            </w:r>
            <w:r w:rsidRPr="008F3EC0">
              <w:rPr>
                <w:noProof/>
                <w:webHidden/>
              </w:rPr>
              <w:t>15</w:t>
            </w:r>
            <w:r w:rsidRPr="008F3EC0">
              <w:rPr>
                <w:noProof/>
                <w:webHidden/>
              </w:rPr>
              <w:fldChar w:fldCharType="end"/>
            </w:r>
          </w:hyperlink>
        </w:p>
        <w:p w14:paraId="64F02A30" w14:textId="6F33D194" w:rsidR="008F3EC0" w:rsidRPr="008F3EC0" w:rsidRDefault="008F3EC0">
          <w:pPr>
            <w:pStyle w:val="TOC3"/>
            <w:tabs>
              <w:tab w:val="right" w:leader="dot" w:pos="9017"/>
            </w:tabs>
            <w:rPr>
              <w:rFonts w:eastAsiaTheme="minorEastAsia" w:cs="Vrinda"/>
              <w:noProof/>
              <w:color w:val="auto"/>
              <w:sz w:val="24"/>
              <w:szCs w:val="30"/>
              <w:lang w:val="en-BD" w:eastAsia="en-GB" w:bidi="bn-IN"/>
            </w:rPr>
          </w:pPr>
          <w:r w:rsidRPr="008F3EC0">
            <w:rPr>
              <w:rStyle w:val="Hyperlink"/>
              <w:noProof/>
            </w:rPr>
            <w:fldChar w:fldCharType="begin"/>
          </w:r>
          <w:r w:rsidRPr="008F3EC0">
            <w:rPr>
              <w:rStyle w:val="Hyperlink"/>
              <w:noProof/>
            </w:rPr>
            <w:instrText xml:space="preserve"> </w:instrText>
          </w:r>
          <w:r w:rsidRPr="008F3EC0">
            <w:rPr>
              <w:noProof/>
            </w:rPr>
            <w:instrText>HYPERLINK \l "_Toc127037717"</w:instrText>
          </w:r>
          <w:r w:rsidRPr="008F3EC0">
            <w:rPr>
              <w:rStyle w:val="Hyperlink"/>
              <w:noProof/>
            </w:rPr>
            <w:instrText xml:space="preserve"> </w:instrText>
          </w:r>
          <w:r w:rsidRPr="008F3EC0">
            <w:rPr>
              <w:rStyle w:val="Hyperlink"/>
              <w:noProof/>
            </w:rPr>
          </w:r>
          <w:r w:rsidRPr="008F3EC0">
            <w:rPr>
              <w:rStyle w:val="Hyperlink"/>
              <w:noProof/>
            </w:rPr>
            <w:fldChar w:fldCharType="separate"/>
          </w:r>
          <w:r w:rsidRPr="008F3EC0">
            <w:rPr>
              <w:rStyle w:val="Hyperlink"/>
              <w:noProof/>
            </w:rPr>
            <w:t>Landlords:</w:t>
          </w:r>
          <w:r w:rsidRPr="008F3EC0">
            <w:rPr>
              <w:noProof/>
              <w:webHidden/>
            </w:rPr>
            <w:tab/>
          </w:r>
          <w:r w:rsidRPr="008F3EC0">
            <w:rPr>
              <w:noProof/>
              <w:webHidden/>
            </w:rPr>
            <w:fldChar w:fldCharType="begin"/>
          </w:r>
          <w:r w:rsidRPr="008F3EC0">
            <w:rPr>
              <w:noProof/>
              <w:webHidden/>
            </w:rPr>
            <w:instrText xml:space="preserve"> PAGEREF _Toc127037717 \h </w:instrText>
          </w:r>
          <w:r w:rsidRPr="008F3EC0">
            <w:rPr>
              <w:noProof/>
              <w:webHidden/>
            </w:rPr>
          </w:r>
          <w:r w:rsidRPr="008F3EC0">
            <w:rPr>
              <w:noProof/>
              <w:webHidden/>
            </w:rPr>
            <w:fldChar w:fldCharType="separate"/>
          </w:r>
          <w:r w:rsidRPr="008F3EC0">
            <w:rPr>
              <w:noProof/>
              <w:webHidden/>
            </w:rPr>
            <w:t>16</w:t>
          </w:r>
          <w:r w:rsidRPr="008F3EC0">
            <w:rPr>
              <w:noProof/>
              <w:webHidden/>
            </w:rPr>
            <w:fldChar w:fldCharType="end"/>
          </w:r>
          <w:r w:rsidRPr="008F3EC0">
            <w:rPr>
              <w:rStyle w:val="Hyperlink"/>
              <w:noProof/>
            </w:rPr>
            <w:fldChar w:fldCharType="end"/>
          </w:r>
        </w:p>
        <w:p w14:paraId="6C8F670D" w14:textId="18385466" w:rsidR="008F3EC0" w:rsidRPr="008F3EC0" w:rsidRDefault="008F3EC0">
          <w:pPr>
            <w:pStyle w:val="TOC3"/>
            <w:tabs>
              <w:tab w:val="right" w:leader="dot" w:pos="9017"/>
            </w:tabs>
            <w:rPr>
              <w:rFonts w:eastAsiaTheme="minorEastAsia" w:cs="Vrinda"/>
              <w:noProof/>
              <w:color w:val="auto"/>
              <w:sz w:val="24"/>
              <w:szCs w:val="30"/>
              <w:lang w:val="en-BD" w:eastAsia="en-GB" w:bidi="bn-IN"/>
            </w:rPr>
          </w:pPr>
          <w:hyperlink w:anchor="_Toc127037718" w:history="1">
            <w:r w:rsidRPr="008F3EC0">
              <w:rPr>
                <w:rStyle w:val="Hyperlink"/>
                <w:noProof/>
              </w:rPr>
              <w:t>Administrators:</w:t>
            </w:r>
            <w:r w:rsidRPr="008F3EC0">
              <w:rPr>
                <w:noProof/>
                <w:webHidden/>
              </w:rPr>
              <w:tab/>
            </w:r>
            <w:r w:rsidRPr="008F3EC0">
              <w:rPr>
                <w:noProof/>
                <w:webHidden/>
              </w:rPr>
              <w:fldChar w:fldCharType="begin"/>
            </w:r>
            <w:r w:rsidRPr="008F3EC0">
              <w:rPr>
                <w:noProof/>
                <w:webHidden/>
              </w:rPr>
              <w:instrText xml:space="preserve"> PAGEREF _Toc127037718 \h </w:instrText>
            </w:r>
            <w:r w:rsidRPr="008F3EC0">
              <w:rPr>
                <w:noProof/>
                <w:webHidden/>
              </w:rPr>
            </w:r>
            <w:r w:rsidRPr="008F3EC0">
              <w:rPr>
                <w:noProof/>
                <w:webHidden/>
              </w:rPr>
              <w:fldChar w:fldCharType="separate"/>
            </w:r>
            <w:r w:rsidRPr="008F3EC0">
              <w:rPr>
                <w:noProof/>
                <w:webHidden/>
              </w:rPr>
              <w:t>21</w:t>
            </w:r>
            <w:r w:rsidRPr="008F3EC0">
              <w:rPr>
                <w:noProof/>
                <w:webHidden/>
              </w:rPr>
              <w:fldChar w:fldCharType="end"/>
            </w:r>
          </w:hyperlink>
        </w:p>
        <w:p w14:paraId="547141FA" w14:textId="52CDC153" w:rsidR="008F3EC0" w:rsidRPr="008F3EC0" w:rsidRDefault="008F3EC0">
          <w:pPr>
            <w:pStyle w:val="TOC3"/>
            <w:tabs>
              <w:tab w:val="left" w:pos="960"/>
              <w:tab w:val="right" w:leader="dot" w:pos="9017"/>
            </w:tabs>
            <w:rPr>
              <w:rFonts w:eastAsiaTheme="minorEastAsia" w:cs="Vrinda"/>
              <w:noProof/>
              <w:color w:val="auto"/>
              <w:sz w:val="24"/>
              <w:szCs w:val="30"/>
              <w:lang w:val="en-BD" w:eastAsia="en-GB" w:bidi="bn-IN"/>
            </w:rPr>
          </w:pPr>
          <w:hyperlink w:anchor="_Toc127037719" w:history="1">
            <w:r w:rsidRPr="008F3EC0">
              <w:rPr>
                <w:rStyle w:val="Hyperlink"/>
                <w:rFonts w:ascii="Symbol" w:hAnsi="Symbol"/>
                <w:noProof/>
              </w:rPr>
              <w:t></w:t>
            </w:r>
            <w:r w:rsidRPr="008F3EC0">
              <w:rPr>
                <w:rFonts w:eastAsiaTheme="minorEastAsia" w:cs="Vrinda"/>
                <w:noProof/>
                <w:color w:val="auto"/>
                <w:sz w:val="24"/>
                <w:szCs w:val="30"/>
                <w:lang w:val="en-BD" w:eastAsia="en-GB" w:bidi="bn-IN"/>
              </w:rPr>
              <w:tab/>
            </w:r>
            <w:r w:rsidRPr="008F3EC0">
              <w:rPr>
                <w:rStyle w:val="Hyperlink"/>
                <w:noProof/>
              </w:rPr>
              <w:t>User Management:</w:t>
            </w:r>
            <w:r w:rsidRPr="008F3EC0">
              <w:rPr>
                <w:noProof/>
                <w:webHidden/>
              </w:rPr>
              <w:tab/>
            </w:r>
            <w:r w:rsidRPr="008F3EC0">
              <w:rPr>
                <w:noProof/>
                <w:webHidden/>
              </w:rPr>
              <w:fldChar w:fldCharType="begin"/>
            </w:r>
            <w:r w:rsidRPr="008F3EC0">
              <w:rPr>
                <w:noProof/>
                <w:webHidden/>
              </w:rPr>
              <w:instrText xml:space="preserve"> PAGEREF _Toc127037719 \h </w:instrText>
            </w:r>
            <w:r w:rsidRPr="008F3EC0">
              <w:rPr>
                <w:noProof/>
                <w:webHidden/>
              </w:rPr>
            </w:r>
            <w:r w:rsidRPr="008F3EC0">
              <w:rPr>
                <w:noProof/>
                <w:webHidden/>
              </w:rPr>
              <w:fldChar w:fldCharType="separate"/>
            </w:r>
            <w:r w:rsidRPr="008F3EC0">
              <w:rPr>
                <w:noProof/>
                <w:webHidden/>
              </w:rPr>
              <w:t>21</w:t>
            </w:r>
            <w:r w:rsidRPr="008F3EC0">
              <w:rPr>
                <w:noProof/>
                <w:webHidden/>
              </w:rPr>
              <w:fldChar w:fldCharType="end"/>
            </w:r>
          </w:hyperlink>
        </w:p>
        <w:p w14:paraId="17FCEF29" w14:textId="4356E389" w:rsidR="008F3EC0" w:rsidRPr="008F3EC0" w:rsidRDefault="008F3EC0">
          <w:pPr>
            <w:pStyle w:val="TOC3"/>
            <w:tabs>
              <w:tab w:val="left" w:pos="960"/>
              <w:tab w:val="right" w:leader="dot" w:pos="9017"/>
            </w:tabs>
            <w:rPr>
              <w:rFonts w:eastAsiaTheme="minorEastAsia" w:cs="Vrinda"/>
              <w:noProof/>
              <w:color w:val="auto"/>
              <w:sz w:val="24"/>
              <w:szCs w:val="30"/>
              <w:lang w:val="en-BD" w:eastAsia="en-GB" w:bidi="bn-IN"/>
            </w:rPr>
          </w:pPr>
          <w:hyperlink w:anchor="_Toc127037720" w:history="1">
            <w:r w:rsidRPr="008F3EC0">
              <w:rPr>
                <w:rStyle w:val="Hyperlink"/>
                <w:rFonts w:ascii="Symbol" w:hAnsi="Symbol"/>
                <w:noProof/>
              </w:rPr>
              <w:t></w:t>
            </w:r>
            <w:r w:rsidRPr="008F3EC0">
              <w:rPr>
                <w:rFonts w:eastAsiaTheme="minorEastAsia" w:cs="Vrinda"/>
                <w:noProof/>
                <w:color w:val="auto"/>
                <w:sz w:val="24"/>
                <w:szCs w:val="30"/>
                <w:lang w:val="en-BD" w:eastAsia="en-GB" w:bidi="bn-IN"/>
              </w:rPr>
              <w:tab/>
            </w:r>
            <w:r w:rsidRPr="008F3EC0">
              <w:rPr>
                <w:rStyle w:val="Hyperlink"/>
                <w:noProof/>
              </w:rPr>
              <w:t>Legal Entities Management:</w:t>
            </w:r>
            <w:r w:rsidRPr="008F3EC0">
              <w:rPr>
                <w:noProof/>
                <w:webHidden/>
              </w:rPr>
              <w:tab/>
            </w:r>
            <w:r w:rsidRPr="008F3EC0">
              <w:rPr>
                <w:noProof/>
                <w:webHidden/>
              </w:rPr>
              <w:fldChar w:fldCharType="begin"/>
            </w:r>
            <w:r w:rsidRPr="008F3EC0">
              <w:rPr>
                <w:noProof/>
                <w:webHidden/>
              </w:rPr>
              <w:instrText xml:space="preserve"> PAGEREF _Toc127037720 \h </w:instrText>
            </w:r>
            <w:r w:rsidRPr="008F3EC0">
              <w:rPr>
                <w:noProof/>
                <w:webHidden/>
              </w:rPr>
            </w:r>
            <w:r w:rsidRPr="008F3EC0">
              <w:rPr>
                <w:noProof/>
                <w:webHidden/>
              </w:rPr>
              <w:fldChar w:fldCharType="separate"/>
            </w:r>
            <w:r w:rsidRPr="008F3EC0">
              <w:rPr>
                <w:noProof/>
                <w:webHidden/>
              </w:rPr>
              <w:t>21</w:t>
            </w:r>
            <w:r w:rsidRPr="008F3EC0">
              <w:rPr>
                <w:noProof/>
                <w:webHidden/>
              </w:rPr>
              <w:fldChar w:fldCharType="end"/>
            </w:r>
          </w:hyperlink>
        </w:p>
        <w:p w14:paraId="5D6FBB7A" w14:textId="1E5236A0" w:rsidR="008F3EC0" w:rsidRDefault="008F3EC0">
          <w:pPr>
            <w:pStyle w:val="TOC2"/>
            <w:tabs>
              <w:tab w:val="right" w:leader="dot" w:pos="9017"/>
            </w:tabs>
            <w:rPr>
              <w:rFonts w:eastAsiaTheme="minorEastAsia" w:cs="Vrinda"/>
              <w:noProof/>
              <w:color w:val="auto"/>
              <w:sz w:val="24"/>
              <w:szCs w:val="30"/>
              <w:lang w:val="en-BD" w:eastAsia="en-GB" w:bidi="bn-IN"/>
            </w:rPr>
          </w:pPr>
          <w:hyperlink w:anchor="_Toc127037721" w:history="1">
            <w:r w:rsidRPr="004A1026">
              <w:rPr>
                <w:rStyle w:val="Hyperlink"/>
                <w:noProof/>
              </w:rPr>
              <w:t>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_Toc127037721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10DAA" w14:textId="22783161" w:rsidR="2B675F0B" w:rsidRDefault="2B675F0B" w:rsidP="2B675F0B">
          <w:pPr>
            <w:pStyle w:val="TOC2"/>
            <w:tabs>
              <w:tab w:val="right" w:leader="dot" w:pos="9015"/>
            </w:tabs>
            <w:rPr>
              <w:rStyle w:val="Hyperlink"/>
            </w:rPr>
          </w:pPr>
          <w:r>
            <w:fldChar w:fldCharType="end"/>
          </w:r>
        </w:p>
      </w:sdtContent>
    </w:sdt>
    <w:p w14:paraId="1D5826AB" w14:textId="443632DE" w:rsidR="00041C0F" w:rsidRDefault="00041C0F"/>
    <w:p w14:paraId="7DE6A3DC" w14:textId="77777777" w:rsidR="00683927" w:rsidRDefault="00683927" w:rsidP="00C6554A">
      <w:pPr>
        <w:pStyle w:val="Heading1"/>
      </w:pPr>
    </w:p>
    <w:p w14:paraId="257BDB77" w14:textId="77777777" w:rsidR="008E48FA" w:rsidRDefault="008E48FA" w:rsidP="008E48FA"/>
    <w:p w14:paraId="426000C9" w14:textId="77777777" w:rsidR="008E48FA" w:rsidRDefault="008E48FA" w:rsidP="008E48FA"/>
    <w:p w14:paraId="59D14C62" w14:textId="77777777" w:rsidR="008E48FA" w:rsidRDefault="008E48FA" w:rsidP="008E48FA"/>
    <w:p w14:paraId="4B0D18E4" w14:textId="77777777" w:rsidR="008E48FA" w:rsidRDefault="008E48FA" w:rsidP="008E48FA"/>
    <w:p w14:paraId="77E965BC" w14:textId="77777777" w:rsidR="008E48FA" w:rsidRDefault="008E48FA" w:rsidP="008E48FA"/>
    <w:p w14:paraId="6679C8BA" w14:textId="77777777" w:rsidR="008E48FA" w:rsidRDefault="008E48FA" w:rsidP="008E48FA"/>
    <w:p w14:paraId="6B9F6CDD" w14:textId="54D8A74F" w:rsidR="536C777A" w:rsidRDefault="536C777A">
      <w:r>
        <w:br w:type="page"/>
      </w:r>
    </w:p>
    <w:p w14:paraId="369794C6" w14:textId="64F02399" w:rsidR="00C6554A" w:rsidRDefault="00E13E2A" w:rsidP="00C6554A">
      <w:pPr>
        <w:pStyle w:val="Heading1"/>
      </w:pPr>
      <w:bookmarkStart w:id="0" w:name="_Toc127037703"/>
      <w:r>
        <w:lastRenderedPageBreak/>
        <w:t>H</w:t>
      </w:r>
      <w:r w:rsidR="00C17192">
        <w:t>ouse</w:t>
      </w:r>
      <w:r w:rsidR="001039AB">
        <w:t xml:space="preserve"> Rental </w:t>
      </w:r>
      <w:r w:rsidR="65101F1D">
        <w:t xml:space="preserve">Management </w:t>
      </w:r>
      <w:r w:rsidR="001039AB">
        <w:t>System</w:t>
      </w:r>
      <w:bookmarkEnd w:id="0"/>
    </w:p>
    <w:p w14:paraId="7AD573B6" w14:textId="44D7623C" w:rsidR="00041C0F" w:rsidRPr="00041C0F" w:rsidRDefault="00041C0F" w:rsidP="00041C0F">
      <w:pPr>
        <w:pStyle w:val="Heading2"/>
      </w:pPr>
      <w:bookmarkStart w:id="1" w:name="_Toc127037704"/>
      <w:r>
        <w:t>Introduction</w:t>
      </w:r>
      <w:bookmarkEnd w:id="1"/>
    </w:p>
    <w:p w14:paraId="75BC5BE1" w14:textId="0CAC2B7A" w:rsidR="001039AB" w:rsidRDefault="000E3557" w:rsidP="001039AB">
      <w:r>
        <w:t>H</w:t>
      </w:r>
      <w:r w:rsidR="00C17192">
        <w:t>ouse</w:t>
      </w:r>
      <w:r w:rsidR="001039AB">
        <w:t xml:space="preserve"> </w:t>
      </w:r>
      <w:r>
        <w:t>R</w:t>
      </w:r>
      <w:r w:rsidR="001039AB">
        <w:t xml:space="preserve">ental </w:t>
      </w:r>
      <w:r w:rsidR="5DC6C33B">
        <w:t>Management S</w:t>
      </w:r>
      <w:r w:rsidR="001039AB">
        <w:t xml:space="preserve">ystem is a web-based </w:t>
      </w:r>
      <w:r w:rsidR="7BC3F454">
        <w:t>platform where</w:t>
      </w:r>
      <w:r w:rsidR="001039AB">
        <w:t xml:space="preserve"> house owners</w:t>
      </w:r>
      <w:r w:rsidR="66012692">
        <w:t xml:space="preserve"> </w:t>
      </w:r>
      <w:r w:rsidR="001039AB">
        <w:t>(</w:t>
      </w:r>
      <w:r w:rsidR="3E21C44C">
        <w:t>L</w:t>
      </w:r>
      <w:r w:rsidR="001039AB">
        <w:t>andlords) and customers</w:t>
      </w:r>
      <w:r w:rsidR="027FE77D">
        <w:t xml:space="preserve"> </w:t>
      </w:r>
      <w:r>
        <w:t>(tenants)</w:t>
      </w:r>
      <w:r w:rsidR="001039AB">
        <w:t xml:space="preserve"> can exchange information effectively and inexpensively. This system provides a user-friendly interface, satisfying the needs of the consumers.</w:t>
      </w:r>
    </w:p>
    <w:p w14:paraId="4FA51A74" w14:textId="38AFB6C1" w:rsidR="001039AB" w:rsidRDefault="001039AB" w:rsidP="001039AB">
      <w:r>
        <w:t xml:space="preserve">It allows admins to manage </w:t>
      </w:r>
      <w:r w:rsidR="3C147C2F">
        <w:t>L</w:t>
      </w:r>
      <w:r>
        <w:t>andlords and all other users of the system. It also allows owners and customers to register. Landlord</w:t>
      </w:r>
      <w:r w:rsidR="09C5C820">
        <w:t>s</w:t>
      </w:r>
      <w:r>
        <w:t xml:space="preserve"> </w:t>
      </w:r>
      <w:r w:rsidR="2061E795">
        <w:t>are</w:t>
      </w:r>
      <w:r>
        <w:t xml:space="preserve"> the user who own the property and renting it out to tenant</w:t>
      </w:r>
      <w:r w:rsidR="3276D3F5">
        <w:t>s</w:t>
      </w:r>
      <w:r>
        <w:t>.</w:t>
      </w:r>
    </w:p>
    <w:p w14:paraId="43A6B4A9" w14:textId="1C63D373" w:rsidR="001039AB" w:rsidRDefault="02A624EA" w:rsidP="001039AB">
      <w:r>
        <w:t>The system allow</w:t>
      </w:r>
      <w:r w:rsidR="4E8B9CB7">
        <w:t>s</w:t>
      </w:r>
      <w:r>
        <w:t xml:space="preserve"> the </w:t>
      </w:r>
      <w:r w:rsidR="321445C4">
        <w:t>L</w:t>
      </w:r>
      <w:r>
        <w:t>andlord to upload all the details of the property such as the number of rooms, price, location</w:t>
      </w:r>
      <w:r w:rsidR="6A6E2CE3">
        <w:t>, and</w:t>
      </w:r>
      <w:r>
        <w:t xml:space="preserve"> </w:t>
      </w:r>
      <w:r w:rsidR="02BEFFC2">
        <w:t>ensures</w:t>
      </w:r>
      <w:r>
        <w:t xml:space="preserve"> the </w:t>
      </w:r>
      <w:r w:rsidR="34C9EB0A">
        <w:t>possibility</w:t>
      </w:r>
      <w:r>
        <w:t xml:space="preserve"> to manage the property. Management actions </w:t>
      </w:r>
      <w:r w:rsidR="2E148F9D">
        <w:t>includ</w:t>
      </w:r>
      <w:r w:rsidR="77210B7E">
        <w:t>e</w:t>
      </w:r>
      <w:r>
        <w:t xml:space="preserve"> updating the property details and updating the availability. The system </w:t>
      </w:r>
      <w:r w:rsidR="6086BB82">
        <w:t>also</w:t>
      </w:r>
      <w:r w:rsidR="2E148F9D">
        <w:t xml:space="preserve"> provide</w:t>
      </w:r>
      <w:r w:rsidR="766A31F2">
        <w:t>s</w:t>
      </w:r>
      <w:r>
        <w:t xml:space="preserve"> the possibility for searching the properties based on </w:t>
      </w:r>
      <w:r w:rsidR="34C9EB0A">
        <w:t>criteria</w:t>
      </w:r>
      <w:r>
        <w:t xml:space="preserve"> such as </w:t>
      </w:r>
      <w:r w:rsidR="34C9EB0A">
        <w:t>location,</w:t>
      </w:r>
      <w:r>
        <w:t xml:space="preserve"> number of rooms</w:t>
      </w:r>
      <w:r w:rsidR="3274D030">
        <w:t xml:space="preserve"> etc</w:t>
      </w:r>
      <w:r>
        <w:t xml:space="preserve">. </w:t>
      </w:r>
      <w:r w:rsidR="3A2E6F44">
        <w:t>A</w:t>
      </w:r>
      <w:r>
        <w:t xml:space="preserve"> prospective tenant (Guest user) </w:t>
      </w:r>
      <w:r w:rsidR="5994ED17">
        <w:t>can start</w:t>
      </w:r>
      <w:r>
        <w:t xml:space="preserve"> the </w:t>
      </w:r>
      <w:r w:rsidR="5994ED17">
        <w:t>journey by</w:t>
      </w:r>
      <w:r>
        <w:t xml:space="preserve"> search</w:t>
      </w:r>
      <w:r w:rsidR="7999FDC7">
        <w:t>ing</w:t>
      </w:r>
      <w:r>
        <w:t xml:space="preserve"> </w:t>
      </w:r>
      <w:r w:rsidR="14B7822C">
        <w:t>for</w:t>
      </w:r>
      <w:r>
        <w:t xml:space="preserve"> a property</w:t>
      </w:r>
      <w:r w:rsidR="45DC2167">
        <w:t xml:space="preserve"> as per the need where the user gets the option to search as well through the portal.</w:t>
      </w:r>
      <w:r>
        <w:t xml:space="preserve"> </w:t>
      </w:r>
      <w:r w:rsidR="66AA63E2">
        <w:t xml:space="preserve">The Guest users will have limited access to the portal like </w:t>
      </w:r>
      <w:r>
        <w:t>search and display properties</w:t>
      </w:r>
      <w:r w:rsidR="4A59D82A">
        <w:t xml:space="preserve"> however,</w:t>
      </w:r>
      <w:r>
        <w:t xml:space="preserve"> </w:t>
      </w:r>
      <w:r w:rsidR="3ED6CC0C">
        <w:t xml:space="preserve">they will be able to </w:t>
      </w:r>
      <w:r>
        <w:t xml:space="preserve">filter properties by price, property type, number of rooms, </w:t>
      </w:r>
      <w:r w:rsidR="26CD2EF5">
        <w:t>and</w:t>
      </w:r>
      <w:r>
        <w:t xml:space="preserve"> location.</w:t>
      </w:r>
    </w:p>
    <w:p w14:paraId="1D3EB56E" w14:textId="1310EB44" w:rsidR="001039AB" w:rsidRDefault="001039AB" w:rsidP="001039AB">
      <w:r>
        <w:t xml:space="preserve">When the Guest User is interested in </w:t>
      </w:r>
      <w:r w:rsidR="00D4137E">
        <w:t>a</w:t>
      </w:r>
      <w:r>
        <w:t xml:space="preserve"> property, prior to the Submission of an application, the Guest User should become a Registered User in the system.</w:t>
      </w:r>
    </w:p>
    <w:p w14:paraId="4D3634F5" w14:textId="69BF01F8" w:rsidR="00C6554A" w:rsidRDefault="5E5616E9" w:rsidP="00797FE6">
      <w:r>
        <w:t xml:space="preserve">Registered users </w:t>
      </w:r>
      <w:r w:rsidR="35491887">
        <w:t xml:space="preserve">only can </w:t>
      </w:r>
      <w:r>
        <w:t xml:space="preserve">apply for properties through the system after </w:t>
      </w:r>
      <w:r w:rsidR="1F16F155">
        <w:t>logging in</w:t>
      </w:r>
      <w:r>
        <w:t xml:space="preserve"> </w:t>
      </w:r>
      <w:r w:rsidR="4ADEE7C6">
        <w:t>into</w:t>
      </w:r>
      <w:r>
        <w:t xml:space="preserve"> the system. The </w:t>
      </w:r>
      <w:r w:rsidR="1FD41681">
        <w:t>L</w:t>
      </w:r>
      <w:r>
        <w:t xml:space="preserve">andlord </w:t>
      </w:r>
      <w:r w:rsidR="20E485C6">
        <w:t xml:space="preserve">gets the </w:t>
      </w:r>
      <w:r>
        <w:t>notif</w:t>
      </w:r>
      <w:r w:rsidR="274B1C2A">
        <w:t>ication</w:t>
      </w:r>
      <w:r>
        <w:t xml:space="preserve"> once an inquiry is made. Then the landlord </w:t>
      </w:r>
      <w:r w:rsidR="2211F7A3">
        <w:t xml:space="preserve">communicated with the interested </w:t>
      </w:r>
      <w:r>
        <w:t>user</w:t>
      </w:r>
      <w:r w:rsidR="29F318AD">
        <w:t xml:space="preserve"> (prospective tenant)</w:t>
      </w:r>
      <w:r>
        <w:t xml:space="preserve"> and prepare the contract. Once both parties </w:t>
      </w:r>
      <w:r w:rsidR="4ADEE7C6">
        <w:t>come</w:t>
      </w:r>
      <w:r>
        <w:t xml:space="preserve"> to </w:t>
      </w:r>
      <w:r w:rsidR="53A2F619">
        <w:t>a mutual understanding,</w:t>
      </w:r>
      <w:r>
        <w:t xml:space="preserve"> the contract </w:t>
      </w:r>
      <w:r w:rsidR="682825C7">
        <w:t>is</w:t>
      </w:r>
      <w:r>
        <w:t xml:space="preserve"> signed</w:t>
      </w:r>
      <w:r w:rsidR="677F9EAF">
        <w:t xml:space="preserve"> to complete the process</w:t>
      </w:r>
      <w:r>
        <w:t>.</w:t>
      </w:r>
    </w:p>
    <w:p w14:paraId="6F36504D" w14:textId="5FB9C610" w:rsidR="54235A9E" w:rsidRDefault="54235A9E" w:rsidP="2B675F0B">
      <w:pPr>
        <w:pStyle w:val="ListBullet"/>
        <w:numPr>
          <w:ilvl w:val="0"/>
          <w:numId w:val="0"/>
        </w:numPr>
      </w:pPr>
      <w:r>
        <w:t>The high-level requirement document can be found in the following GitHub location:</w:t>
      </w:r>
    </w:p>
    <w:p w14:paraId="37F8246E" w14:textId="11C43EA0" w:rsidR="54235A9E" w:rsidRDefault="00000000" w:rsidP="2B675F0B">
      <w:pPr>
        <w:pStyle w:val="ListBullet"/>
        <w:numPr>
          <w:ilvl w:val="0"/>
          <w:numId w:val="0"/>
        </w:numPr>
      </w:pPr>
      <w:hyperlink r:id="rId10">
        <w:r w:rsidR="54235A9E" w:rsidRPr="2B675F0B">
          <w:rPr>
            <w:rStyle w:val="Hyperlink"/>
          </w:rPr>
          <w:t>https://github.com/cs-425-student-project-miu-edu/student-project/blob/main/documents/requirements/ProblemStatement.md</w:t>
        </w:r>
      </w:hyperlink>
    </w:p>
    <w:p w14:paraId="29815DE0" w14:textId="289A6E50" w:rsidR="2B675F0B" w:rsidRDefault="2B675F0B" w:rsidP="2B675F0B">
      <w:pPr>
        <w:pStyle w:val="ListBullet"/>
        <w:numPr>
          <w:ilvl w:val="0"/>
          <w:numId w:val="0"/>
        </w:numPr>
      </w:pPr>
    </w:p>
    <w:p w14:paraId="5E6726F2" w14:textId="77777777" w:rsidR="001039AB" w:rsidRDefault="001039AB" w:rsidP="001039AB">
      <w:pPr>
        <w:pStyle w:val="ListBullet"/>
        <w:numPr>
          <w:ilvl w:val="0"/>
          <w:numId w:val="0"/>
        </w:numPr>
        <w:ind w:left="720"/>
      </w:pPr>
    </w:p>
    <w:p w14:paraId="65DBA279" w14:textId="77777777" w:rsidR="001039AB" w:rsidRDefault="001039AB" w:rsidP="001039AB">
      <w:pPr>
        <w:pStyle w:val="ListBullet"/>
        <w:numPr>
          <w:ilvl w:val="0"/>
          <w:numId w:val="0"/>
        </w:numPr>
        <w:ind w:left="720"/>
      </w:pPr>
    </w:p>
    <w:p w14:paraId="10D6D573" w14:textId="77777777" w:rsidR="001039AB" w:rsidRPr="00514122" w:rsidRDefault="001039AB" w:rsidP="001039AB">
      <w:pPr>
        <w:pStyle w:val="ListBullet"/>
        <w:numPr>
          <w:ilvl w:val="0"/>
          <w:numId w:val="0"/>
        </w:numPr>
        <w:ind w:left="720"/>
      </w:pPr>
    </w:p>
    <w:p w14:paraId="482103A6" w14:textId="1AFC2E79" w:rsidR="008E48FA" w:rsidRDefault="008E48FA" w:rsidP="008E48FA"/>
    <w:p w14:paraId="1FCD47CD" w14:textId="52C0C75C" w:rsidR="008E48FA" w:rsidRDefault="008E48FA" w:rsidP="2B675F0B"/>
    <w:p w14:paraId="52B55DA3" w14:textId="73EF1D5F" w:rsidR="2B675F0B" w:rsidRDefault="2B675F0B">
      <w:r>
        <w:br w:type="page"/>
      </w:r>
    </w:p>
    <w:p w14:paraId="43018088" w14:textId="64105373" w:rsidR="00AD437A" w:rsidRDefault="00915F18" w:rsidP="00AD437A">
      <w:pPr>
        <w:pStyle w:val="Heading2"/>
      </w:pPr>
      <w:bookmarkStart w:id="2" w:name="_Toc127037705"/>
      <w:r>
        <w:lastRenderedPageBreak/>
        <w:t>Highlights</w:t>
      </w:r>
      <w:bookmarkEnd w:id="2"/>
    </w:p>
    <w:p w14:paraId="614DA9AE" w14:textId="6BCD3A01" w:rsidR="00AD437A" w:rsidRDefault="00000000" w:rsidP="00AA237C">
      <w:pPr>
        <w:pStyle w:val="ListParagraph"/>
        <w:numPr>
          <w:ilvl w:val="0"/>
          <w:numId w:val="32"/>
        </w:numPr>
      </w:pPr>
      <w:hyperlink w:anchor="Jira">
        <w:r w:rsidR="00AA237C" w:rsidRPr="2BB936D9">
          <w:rPr>
            <w:rStyle w:val="Hyperlink"/>
          </w:rPr>
          <w:t>Atlassian Jira</w:t>
        </w:r>
      </w:hyperlink>
    </w:p>
    <w:p w14:paraId="3D7C9323" w14:textId="2508F1E1" w:rsidR="00AA237C" w:rsidRDefault="00000000" w:rsidP="00AA237C">
      <w:pPr>
        <w:pStyle w:val="ListParagraph"/>
        <w:numPr>
          <w:ilvl w:val="0"/>
          <w:numId w:val="32"/>
        </w:numPr>
      </w:pPr>
      <w:hyperlink w:anchor="Github_Actions">
        <w:r w:rsidR="00AA237C" w:rsidRPr="2BB936D9">
          <w:rPr>
            <w:rStyle w:val="Hyperlink"/>
          </w:rPr>
          <w:t>Github Actions</w:t>
        </w:r>
      </w:hyperlink>
    </w:p>
    <w:p w14:paraId="66129F8F" w14:textId="2BCCD64C" w:rsidR="00044236" w:rsidRDefault="00000000" w:rsidP="00AA237C">
      <w:pPr>
        <w:pStyle w:val="ListParagraph"/>
        <w:numPr>
          <w:ilvl w:val="0"/>
          <w:numId w:val="32"/>
        </w:numPr>
      </w:pPr>
      <w:hyperlink w:anchor="H2_DB">
        <w:r w:rsidR="00044236" w:rsidRPr="2BB936D9">
          <w:rPr>
            <w:rStyle w:val="Hyperlink"/>
          </w:rPr>
          <w:t>H2 in</w:t>
        </w:r>
        <w:r w:rsidR="00B903A3" w:rsidRPr="2BB936D9">
          <w:rPr>
            <w:rStyle w:val="Hyperlink"/>
          </w:rPr>
          <w:t>-</w:t>
        </w:r>
        <w:r w:rsidR="00044236" w:rsidRPr="2BB936D9">
          <w:rPr>
            <w:rStyle w:val="Hyperlink"/>
          </w:rPr>
          <w:t xml:space="preserve">memory db for Unit tests </w:t>
        </w:r>
      </w:hyperlink>
    </w:p>
    <w:p w14:paraId="2C23F7EF" w14:textId="51B2CF62" w:rsidR="00840B0A" w:rsidRDefault="00000000" w:rsidP="00AA237C">
      <w:pPr>
        <w:pStyle w:val="ListParagraph"/>
        <w:numPr>
          <w:ilvl w:val="0"/>
          <w:numId w:val="32"/>
        </w:numPr>
      </w:pPr>
      <w:hyperlink w:anchor="_Open_API_endpoint">
        <w:r w:rsidR="00723D88" w:rsidRPr="2BB936D9">
          <w:rPr>
            <w:rStyle w:val="Hyperlink"/>
          </w:rPr>
          <w:t>Open API</w:t>
        </w:r>
        <w:r w:rsidR="00840B0A" w:rsidRPr="2BB936D9">
          <w:rPr>
            <w:rStyle w:val="Hyperlink"/>
          </w:rPr>
          <w:t xml:space="preserve"> endpoint for </w:t>
        </w:r>
        <w:r w:rsidR="00DD7D14" w:rsidRPr="2BB936D9">
          <w:rPr>
            <w:rStyle w:val="Hyperlink"/>
          </w:rPr>
          <w:t>“properties” search</w:t>
        </w:r>
      </w:hyperlink>
    </w:p>
    <w:p w14:paraId="2869AA00" w14:textId="27481961" w:rsidR="009D4BDB" w:rsidRPr="008B23E8" w:rsidRDefault="00000000" w:rsidP="00AA237C">
      <w:pPr>
        <w:pStyle w:val="ListParagraph"/>
        <w:numPr>
          <w:ilvl w:val="0"/>
          <w:numId w:val="32"/>
        </w:numPr>
        <w:rPr>
          <w:rStyle w:val="Hyperlink"/>
          <w:color w:val="595959" w:themeColor="text1" w:themeTint="A6"/>
          <w:u w:val="none"/>
        </w:rPr>
      </w:pPr>
      <w:hyperlink w:anchor="fragments">
        <w:r w:rsidR="009D4BDB" w:rsidRPr="2BB936D9">
          <w:rPr>
            <w:rStyle w:val="Hyperlink"/>
          </w:rPr>
          <w:t>Usage of fragments with Java reflection</w:t>
        </w:r>
      </w:hyperlink>
    </w:p>
    <w:p w14:paraId="7810E6D8" w14:textId="012D7C83" w:rsidR="008B23E8" w:rsidRPr="008B23E8" w:rsidRDefault="00000000" w:rsidP="00AA237C">
      <w:pPr>
        <w:pStyle w:val="ListParagraph"/>
        <w:numPr>
          <w:ilvl w:val="0"/>
          <w:numId w:val="32"/>
        </w:numPr>
        <w:rPr>
          <w:rStyle w:val="Hyperlink"/>
          <w:color w:val="595959" w:themeColor="text1" w:themeTint="A6"/>
          <w:u w:val="none"/>
        </w:rPr>
      </w:pPr>
      <w:hyperlink w:anchor="logging">
        <w:r w:rsidR="008B23E8" w:rsidRPr="2BB936D9">
          <w:rPr>
            <w:rStyle w:val="Hyperlink"/>
          </w:rPr>
          <w:t>Logging</w:t>
        </w:r>
      </w:hyperlink>
    </w:p>
    <w:p w14:paraId="154A29ED" w14:textId="238CC2F9" w:rsidR="00AD437A" w:rsidRPr="00AD437A" w:rsidRDefault="00000000" w:rsidP="2B675F0B">
      <w:pPr>
        <w:pStyle w:val="ListParagraph"/>
        <w:numPr>
          <w:ilvl w:val="0"/>
          <w:numId w:val="32"/>
        </w:numPr>
        <w:rPr>
          <w:rStyle w:val="Hyperlink"/>
        </w:rPr>
      </w:pPr>
      <w:hyperlink w:anchor="common_error_page">
        <w:r w:rsidR="008B23E8" w:rsidRPr="2B675F0B">
          <w:rPr>
            <w:rStyle w:val="Hyperlink"/>
          </w:rPr>
          <w:t>Common error page</w:t>
        </w:r>
      </w:hyperlink>
    </w:p>
    <w:p w14:paraId="5B9B7B38" w14:textId="64A1FDF6" w:rsidR="2B675F0B" w:rsidRDefault="2B675F0B" w:rsidP="2B675F0B">
      <w:pPr>
        <w:pStyle w:val="Heading2"/>
      </w:pPr>
    </w:p>
    <w:p w14:paraId="6B3CEBB2" w14:textId="6D638541" w:rsidR="2B675F0B" w:rsidRDefault="2B675F0B" w:rsidP="2B675F0B">
      <w:pPr>
        <w:pStyle w:val="Heading2"/>
      </w:pPr>
    </w:p>
    <w:p w14:paraId="6BE91653" w14:textId="17A310E6" w:rsidR="2B675F0B" w:rsidRDefault="2B675F0B">
      <w:r>
        <w:br w:type="page"/>
      </w:r>
    </w:p>
    <w:p w14:paraId="0BE94A7C" w14:textId="0EC31EE5" w:rsidR="008E48FA" w:rsidRDefault="008E48FA" w:rsidP="008E48FA">
      <w:pPr>
        <w:pStyle w:val="Heading2"/>
      </w:pPr>
      <w:bookmarkStart w:id="3" w:name="_Toc127037706"/>
      <w:r>
        <w:lastRenderedPageBreak/>
        <w:t>Methodology</w:t>
      </w:r>
      <w:bookmarkEnd w:id="3"/>
    </w:p>
    <w:p w14:paraId="79690F33" w14:textId="77777777" w:rsidR="00AF39BD" w:rsidRDefault="00AF39BD" w:rsidP="00AF39BD"/>
    <w:p w14:paraId="2A6878C3" w14:textId="75412E4A" w:rsidR="0029252F" w:rsidRDefault="0096024D" w:rsidP="00AF39BD">
      <w:r>
        <w:t>The impl</w:t>
      </w:r>
      <w:r w:rsidR="00AC02CD">
        <w:t>ementation was carried out using the Agile Scrum methodology.</w:t>
      </w:r>
      <w:r w:rsidR="6E475C8D">
        <w:t xml:space="preserve"> To follow the standard and best practices, team uses </w:t>
      </w:r>
      <w:r w:rsidR="00420579">
        <w:t xml:space="preserve">Atlassian </w:t>
      </w:r>
      <w:r w:rsidR="00CE58BA">
        <w:t xml:space="preserve">Jira </w:t>
      </w:r>
      <w:r w:rsidR="00420579">
        <w:t xml:space="preserve">tool </w:t>
      </w:r>
      <w:r w:rsidR="7DAA4AA7">
        <w:t xml:space="preserve">(Jira Agile plugin) </w:t>
      </w:r>
      <w:r w:rsidR="00420579">
        <w:t xml:space="preserve">to plan and track the progress </w:t>
      </w:r>
      <w:r w:rsidR="62F651CB">
        <w:t>throughout the lifecycle</w:t>
      </w:r>
      <w:r w:rsidR="0094634A">
        <w:t>.</w:t>
      </w:r>
      <w:r w:rsidR="1EDC0A31">
        <w:t xml:space="preserve"> A </w:t>
      </w:r>
      <w:r w:rsidR="39208C43">
        <w:t xml:space="preserve">snapshot </w:t>
      </w:r>
      <w:r w:rsidR="1EDC0A31">
        <w:t xml:space="preserve">of it </w:t>
      </w:r>
      <w:r w:rsidR="32E16286">
        <w:t xml:space="preserve">is shown below which is accessible through the </w:t>
      </w:r>
      <w:r w:rsidR="5A524BCC">
        <w:t>link below</w:t>
      </w:r>
      <w:r w:rsidR="32E16286">
        <w:t xml:space="preserve"> as well.</w:t>
      </w:r>
      <w:r w:rsidR="1EDC0A31">
        <w:t xml:space="preserve"> </w:t>
      </w:r>
    </w:p>
    <w:p w14:paraId="0BC9F2CB" w14:textId="6E5706E8" w:rsidR="0094634A" w:rsidRDefault="00000000" w:rsidP="00AF39BD">
      <w:hyperlink r:id="rId11" w:history="1">
        <w:r w:rsidR="0094634A" w:rsidRPr="0094046F">
          <w:rPr>
            <w:rStyle w:val="Hyperlink"/>
          </w:rPr>
          <w:t>https://cs-425-student-project.atlassian.net/jira/software/c/projects/SP/boards/1/roadmap</w:t>
        </w:r>
      </w:hyperlink>
      <w:r w:rsidR="0094634A">
        <w:t xml:space="preserve"> </w:t>
      </w:r>
    </w:p>
    <w:p w14:paraId="734CA8ED" w14:textId="37883440" w:rsidR="0094634A" w:rsidRDefault="6F1FA801" w:rsidP="00AF39BD">
      <w:bookmarkStart w:id="4" w:name="Jira"/>
      <w:bookmarkEnd w:id="4"/>
      <w:r>
        <w:rPr>
          <w:noProof/>
        </w:rPr>
        <w:drawing>
          <wp:inline distT="0" distB="0" distL="0" distR="0" wp14:anchorId="7F49480C" wp14:editId="5663830C">
            <wp:extent cx="5486400" cy="2414270"/>
            <wp:effectExtent l="63500" t="63500" r="127000" b="12573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4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CF7F12" w14:textId="3AE2E9CA" w:rsidR="009252BC" w:rsidRDefault="70C0A3D0" w:rsidP="00AF39BD">
      <w:r>
        <w:t>To summarize this agile practice, t</w:t>
      </w:r>
      <w:r w:rsidR="009252BC">
        <w:t xml:space="preserve">he project was planned for </w:t>
      </w:r>
      <w:r w:rsidR="00733195">
        <w:t xml:space="preserve">4 </w:t>
      </w:r>
      <w:r w:rsidR="2B228FE6">
        <w:t xml:space="preserve">incremental </w:t>
      </w:r>
      <w:r w:rsidR="00733195">
        <w:t>releases</w:t>
      </w:r>
      <w:r w:rsidR="75F5B830">
        <w:t xml:space="preserve"> in consecutive </w:t>
      </w:r>
      <w:r w:rsidR="2EED086A">
        <w:t>4 sprints (</w:t>
      </w:r>
      <w:r w:rsidR="75F5B830">
        <w:t>one week</w:t>
      </w:r>
      <w:r w:rsidR="00733195">
        <w:t xml:space="preserve"> </w:t>
      </w:r>
      <w:r w:rsidR="20624409">
        <w:t>each</w:t>
      </w:r>
      <w:r w:rsidR="3EB2E58F">
        <w:t>)</w:t>
      </w:r>
      <w:r w:rsidR="00733195">
        <w:t xml:space="preserve">. </w:t>
      </w:r>
    </w:p>
    <w:p w14:paraId="61C2CE23" w14:textId="7168EE4A" w:rsidR="2B675F0B" w:rsidRDefault="2B675F0B" w:rsidP="2B675F0B">
      <w:pPr>
        <w:pStyle w:val="Heading2"/>
      </w:pPr>
    </w:p>
    <w:p w14:paraId="4713A36E" w14:textId="0CDB369C" w:rsidR="2B675F0B" w:rsidRDefault="2B675F0B">
      <w:r>
        <w:br w:type="page"/>
      </w:r>
    </w:p>
    <w:p w14:paraId="3D033763" w14:textId="139695D9" w:rsidR="00825D8E" w:rsidRDefault="001020BF" w:rsidP="001020BF">
      <w:pPr>
        <w:pStyle w:val="Heading2"/>
      </w:pPr>
      <w:bookmarkStart w:id="5" w:name="_Toc127037707"/>
      <w:r>
        <w:lastRenderedPageBreak/>
        <w:t>Code Repository</w:t>
      </w:r>
      <w:bookmarkEnd w:id="5"/>
      <w:r>
        <w:t xml:space="preserve"> </w:t>
      </w:r>
    </w:p>
    <w:p w14:paraId="04DA5605" w14:textId="4E276668" w:rsidR="00AA237C" w:rsidRDefault="0090DC8B" w:rsidP="00AA237C">
      <w:r>
        <w:t xml:space="preserve">A </w:t>
      </w:r>
      <w:r w:rsidR="6E2A1EA4">
        <w:t>GitHub</w:t>
      </w:r>
      <w:r>
        <w:t xml:space="preserve"> public repository </w:t>
      </w:r>
      <w:r w:rsidR="29DDAD0B">
        <w:t xml:space="preserve">is </w:t>
      </w:r>
      <w:r>
        <w:t>used</w:t>
      </w:r>
      <w:r w:rsidR="196D801D">
        <w:t xml:space="preserve"> for team collaboration</w:t>
      </w:r>
      <w:r w:rsidR="7A2C6AE7">
        <w:t>,</w:t>
      </w:r>
      <w:r>
        <w:t xml:space="preserve"> </w:t>
      </w:r>
      <w:r w:rsidR="14572B54">
        <w:t>managing</w:t>
      </w:r>
      <w:r>
        <w:t xml:space="preserve"> the code</w:t>
      </w:r>
      <w:r w:rsidR="5C326AD0">
        <w:t xml:space="preserve">, and </w:t>
      </w:r>
      <w:r w:rsidR="2475B974">
        <w:t>preserving</w:t>
      </w:r>
      <w:r w:rsidR="5C326AD0">
        <w:t xml:space="preserve"> all the design documents</w:t>
      </w:r>
      <w:r>
        <w:t>.</w:t>
      </w:r>
      <w:r w:rsidR="0C5D40C0">
        <w:t xml:space="preserve"> The project is accessible </w:t>
      </w:r>
      <w:r w:rsidR="63A25F2A">
        <w:t>on</w:t>
      </w:r>
      <w:r w:rsidR="0C5D40C0">
        <w:t xml:space="preserve"> GitHub using the link below.</w:t>
      </w:r>
    </w:p>
    <w:p w14:paraId="44275CAC" w14:textId="3C55ED89" w:rsidR="00F14D5C" w:rsidRDefault="00000000" w:rsidP="00AA237C">
      <w:hyperlink r:id="rId13" w:history="1">
        <w:r w:rsidR="00F14D5C" w:rsidRPr="0094046F">
          <w:rPr>
            <w:rStyle w:val="Hyperlink"/>
          </w:rPr>
          <w:t>https://github.com/cs-425-student-project-miu-edu/student-project</w:t>
        </w:r>
      </w:hyperlink>
    </w:p>
    <w:p w14:paraId="7E93DA73" w14:textId="28133A18" w:rsidR="00F14D5C" w:rsidRDefault="19A2ED47" w:rsidP="00AA237C">
      <w:r>
        <w:t>As part of the standard practice, we made a bare repository public project, and all the team members (collaborators) forked the project in their personal repo. Th</w:t>
      </w:r>
      <w:r w:rsidR="178359F9">
        <w:t>us, the team ensured to review and merge each other's contribution to maintain standards</w:t>
      </w:r>
      <w:r w:rsidR="001B621D">
        <w:t>.</w:t>
      </w:r>
    </w:p>
    <w:p w14:paraId="6F8FCA0C" w14:textId="044C86AB" w:rsidR="70F3684F" w:rsidRDefault="70F3684F" w:rsidP="2B675F0B">
      <w:bookmarkStart w:id="6" w:name="Github_Actions"/>
      <w:bookmarkEnd w:id="6"/>
      <w:r>
        <w:t>Additionally, a</w:t>
      </w:r>
      <w:r w:rsidR="39925788">
        <w:t xml:space="preserve"> </w:t>
      </w:r>
      <w:r w:rsidR="32FEBEA2">
        <w:t>GitHub</w:t>
      </w:r>
      <w:r w:rsidR="39925788">
        <w:t xml:space="preserve"> action was </w:t>
      </w:r>
      <w:r w:rsidR="58EBA595">
        <w:t>created to run the CI/CD pipeline activities to test the changes before pushing tho</w:t>
      </w:r>
      <w:r w:rsidR="7759FEB3">
        <w:t xml:space="preserve">se to the main repo. </w:t>
      </w:r>
      <w:r w:rsidR="34DA490A">
        <w:t xml:space="preserve">This pipeline executes </w:t>
      </w:r>
      <w:r w:rsidR="34DA490A" w:rsidRPr="2B675F0B">
        <w:rPr>
          <w:b/>
          <w:bCs/>
          <w:i/>
          <w:iCs/>
        </w:rPr>
        <w:t>maven verify</w:t>
      </w:r>
      <w:r w:rsidR="34DA490A">
        <w:t xml:space="preserve"> command to make sure the code does not break, and the tests are carried out successfully. </w:t>
      </w:r>
      <w:r w:rsidR="7759FEB3">
        <w:t>Thus, we ensure possible standard practices</w:t>
      </w:r>
      <w:r w:rsidR="58EBA595">
        <w:t xml:space="preserve"> t</w:t>
      </w:r>
      <w:r w:rsidR="39925788">
        <w:t xml:space="preserve">o </w:t>
      </w:r>
      <w:r w:rsidR="33782F7D">
        <w:t>avoid</w:t>
      </w:r>
      <w:r w:rsidR="25D293EC">
        <w:t xml:space="preserve"> side </w:t>
      </w:r>
      <w:r w:rsidR="37317C3D">
        <w:t>ef</w:t>
      </w:r>
      <w:r w:rsidR="25D293EC">
        <w:t>fect</w:t>
      </w:r>
      <w:r w:rsidR="096F9E0D">
        <w:t>s</w:t>
      </w:r>
      <w:r w:rsidR="39925788">
        <w:t>.</w:t>
      </w:r>
    </w:p>
    <w:p w14:paraId="56822CFD" w14:textId="35840A3E" w:rsidR="5C7915FF" w:rsidRDefault="5C7915FF" w:rsidP="2B675F0B">
      <w:r>
        <w:t>A glimpse of the CI/CD pipeline is shown below, and live link is shared below as well.</w:t>
      </w:r>
    </w:p>
    <w:p w14:paraId="76195A6D" w14:textId="06DEBE52" w:rsidR="002E33B6" w:rsidRDefault="5C7915FF" w:rsidP="00AA237C">
      <w:r>
        <w:t xml:space="preserve">Live link: </w:t>
      </w:r>
      <w:hyperlink r:id="rId14" w:history="1">
        <w:r w:rsidR="002E33B6" w:rsidRPr="2B675F0B">
          <w:rPr>
            <w:rStyle w:val="Hyperlink"/>
          </w:rPr>
          <w:t>https://github.com/cs-425-student-project-miu-edu/student-project/actions</w:t>
        </w:r>
      </w:hyperlink>
    </w:p>
    <w:p w14:paraId="50380861" w14:textId="54943943" w:rsidR="007451F8" w:rsidRDefault="35E92456" w:rsidP="00AA237C">
      <w:r>
        <w:t>A couple of screenshots of GitHub Action view with test results:</w:t>
      </w:r>
    </w:p>
    <w:p w14:paraId="5D52D5CE" w14:textId="078E8585" w:rsidR="002E33B6" w:rsidRDefault="00614799" w:rsidP="00AA237C">
      <w:r>
        <w:rPr>
          <w:noProof/>
        </w:rPr>
        <w:drawing>
          <wp:inline distT="0" distB="0" distL="0" distR="0" wp14:anchorId="01A4E875" wp14:editId="245C8548">
            <wp:extent cx="5084064" cy="2085996"/>
            <wp:effectExtent l="63500" t="63500" r="123190" b="12382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064" cy="20859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6D66A9" w14:textId="5EF2FFB8" w:rsidR="00614799" w:rsidRDefault="0BB788B9" w:rsidP="2B675F0B">
      <w:r>
        <w:t>Detailed outcome of a test cycle can be analyzed in greater detail as shown in the screenshot below.</w:t>
      </w:r>
    </w:p>
    <w:p w14:paraId="6872FC21" w14:textId="45720204" w:rsidR="00614799" w:rsidRDefault="00AF7FAF" w:rsidP="2B675F0B">
      <w:r>
        <w:rPr>
          <w:noProof/>
        </w:rPr>
        <w:drawing>
          <wp:inline distT="0" distB="0" distL="0" distR="0" wp14:anchorId="1F363254" wp14:editId="05478C12">
            <wp:extent cx="5230368" cy="1863319"/>
            <wp:effectExtent l="63500" t="63500" r="129540" b="13081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368" cy="18633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BE28AE" w14:textId="48D252D5" w:rsidR="00746B62" w:rsidRDefault="452CAD92" w:rsidP="00C93244">
      <w:r>
        <w:lastRenderedPageBreak/>
        <w:t xml:space="preserve">Though MySQL Database has been used for the project, the </w:t>
      </w:r>
      <w:r w:rsidR="004C7309">
        <w:t>S</w:t>
      </w:r>
      <w:r w:rsidR="00223A50">
        <w:t xml:space="preserve">pring </w:t>
      </w:r>
      <w:r w:rsidR="00746B62">
        <w:t>test</w:t>
      </w:r>
      <w:r w:rsidR="7B31C886">
        <w:t xml:space="preserve"> cycles </w:t>
      </w:r>
      <w:r w:rsidR="004C7309">
        <w:t>a</w:t>
      </w:r>
      <w:r w:rsidR="00746B62">
        <w:t>re executed</w:t>
      </w:r>
      <w:r w:rsidR="004C7309">
        <w:t xml:space="preserve"> </w:t>
      </w:r>
      <w:r w:rsidR="09A01629">
        <w:t>using H2 in-memory database and through GitHub Actions</w:t>
      </w:r>
      <w:r w:rsidR="004C7309">
        <w:t xml:space="preserve"> </w:t>
      </w:r>
      <w:r w:rsidR="4D788038">
        <w:t>(</w:t>
      </w:r>
      <w:r w:rsidR="66A8D9C2">
        <w:t xml:space="preserve">CI/CD </w:t>
      </w:r>
      <w:r w:rsidR="004C7309">
        <w:t>pipeline</w:t>
      </w:r>
      <w:r w:rsidR="1B54A9B9">
        <w:t>)</w:t>
      </w:r>
      <w:r w:rsidR="2FC17F50">
        <w:t xml:space="preserve"> as shown below</w:t>
      </w:r>
      <w:r w:rsidR="00746B62">
        <w:t>.</w:t>
      </w:r>
    </w:p>
    <w:p w14:paraId="440C1FF2" w14:textId="20326507" w:rsidR="00C93244" w:rsidRDefault="00C93244" w:rsidP="00C93244">
      <w:r>
        <w:rPr>
          <w:noProof/>
        </w:rPr>
        <w:drawing>
          <wp:inline distT="0" distB="0" distL="0" distR="0" wp14:anchorId="485A766A" wp14:editId="7DC58030">
            <wp:extent cx="5732145" cy="3069538"/>
            <wp:effectExtent l="63500" t="63500" r="122555" b="13144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95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F77AFB" w14:textId="05DFCCE3" w:rsidR="00746B62" w:rsidRDefault="29DF1B0E" w:rsidP="00C93244">
      <w:r>
        <w:t>A separate tes</w:t>
      </w:r>
      <w:r w:rsidR="6E666481">
        <w:t>t</w:t>
      </w:r>
      <w:r>
        <w:t xml:space="preserve"> profile has been configured</w:t>
      </w:r>
      <w:r w:rsidR="507428BF">
        <w:t xml:space="preserve"> to use H2 database</w:t>
      </w:r>
      <w:r>
        <w:t xml:space="preserve"> as shown b</w:t>
      </w:r>
      <w:r w:rsidR="00BD7621">
        <w:t xml:space="preserve">elow </w:t>
      </w:r>
      <w:r w:rsidR="20D4AC16">
        <w:t>to achieve the above.</w:t>
      </w:r>
    </w:p>
    <w:p w14:paraId="0DF5B0F9" w14:textId="1DEB624B" w:rsidR="2B675F0B" w:rsidRDefault="00C93244">
      <w:r w:rsidRPr="00E02F6F">
        <w:rPr>
          <w:noProof/>
        </w:rPr>
        <w:drawing>
          <wp:inline distT="0" distB="0" distL="0" distR="0" wp14:anchorId="715A749D" wp14:editId="66FEFF70">
            <wp:extent cx="5732145" cy="1138503"/>
            <wp:effectExtent l="63500" t="63500" r="122555" b="13208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385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2B675F0B">
        <w:br w:type="page"/>
      </w:r>
    </w:p>
    <w:p w14:paraId="0E9C58F0" w14:textId="10DE2ADE" w:rsidR="006925E7" w:rsidRDefault="00544487" w:rsidP="00544487">
      <w:pPr>
        <w:pStyle w:val="Heading2"/>
      </w:pPr>
      <w:bookmarkStart w:id="7" w:name="_Toc127037708"/>
      <w:r>
        <w:lastRenderedPageBreak/>
        <w:t>Code/</w:t>
      </w:r>
      <w:r w:rsidR="00252EC7">
        <w:t>Folder Structure.</w:t>
      </w:r>
      <w:bookmarkEnd w:id="7"/>
    </w:p>
    <w:p w14:paraId="118AE8BC" w14:textId="1A4B4DCC" w:rsidR="00544487" w:rsidRDefault="00252EC7" w:rsidP="00AD437A">
      <w:r>
        <w:t xml:space="preserve">A standard </w:t>
      </w:r>
      <w:r w:rsidR="008A01B7">
        <w:t xml:space="preserve">Spring MVC </w:t>
      </w:r>
      <w:r w:rsidR="4B03B0EA">
        <w:t>web-based</w:t>
      </w:r>
      <w:r w:rsidR="6BB13E51">
        <w:t xml:space="preserve"> project</w:t>
      </w:r>
      <w:r>
        <w:t xml:space="preserve"> </w:t>
      </w:r>
      <w:r w:rsidR="00544487">
        <w:t xml:space="preserve">structure </w:t>
      </w:r>
      <w:r w:rsidR="01CFFC67">
        <w:t xml:space="preserve">was created using Spring-Boot initializer portal. </w:t>
      </w:r>
      <w:r w:rsidR="4452DD5E">
        <w:t xml:space="preserve">Along with this basic project structure, project team has maintained logical separation through proper package structure to main </w:t>
      </w:r>
      <w:r w:rsidR="3CF9F064">
        <w:t>the application internal</w:t>
      </w:r>
      <w:r w:rsidR="4452DD5E">
        <w:t xml:space="preserve"> layering</w:t>
      </w:r>
      <w:r w:rsidR="0BD5AFB5">
        <w:t xml:space="preserve"> as shown below</w:t>
      </w:r>
      <w:r w:rsidR="00544487">
        <w:t>.</w:t>
      </w:r>
    </w:p>
    <w:p w14:paraId="3201FE9E" w14:textId="2F7B8802" w:rsidR="00544487" w:rsidRDefault="3E0013F5" w:rsidP="2B675F0B">
      <w:pPr>
        <w:jc w:val="center"/>
      </w:pPr>
      <w:r>
        <w:rPr>
          <w:noProof/>
        </w:rPr>
        <w:drawing>
          <wp:inline distT="0" distB="0" distL="0" distR="0" wp14:anchorId="6048DB26" wp14:editId="32B6C3FD">
            <wp:extent cx="1698625" cy="3397250"/>
            <wp:effectExtent l="63500" t="63500" r="130175" b="133350"/>
            <wp:docPr id="592864135" name="Picture 592864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8625" cy="3397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431588" w14:textId="2D69EB5B" w:rsidR="00F7793D" w:rsidRDefault="00544487" w:rsidP="00AD437A">
      <w:r>
        <w:t xml:space="preserve"> The UI logic uses </w:t>
      </w:r>
      <w:r w:rsidR="00F7793D">
        <w:t>fragments extensively. The layout is drawn making use of Java reflection.</w:t>
      </w:r>
      <w:r w:rsidR="16667A5D">
        <w:t xml:space="preserve"> A lot of </w:t>
      </w:r>
      <w:r w:rsidR="4978B4D2">
        <w:t>sections</w:t>
      </w:r>
      <w:r w:rsidR="16667A5D">
        <w:t xml:space="preserve"> </w:t>
      </w:r>
      <w:r w:rsidR="50BDC64E">
        <w:t>are</w:t>
      </w:r>
      <w:r w:rsidR="16667A5D">
        <w:t xml:space="preserve"> dynamically populated through reflection and proper component structuring which can be visualized through the </w:t>
      </w:r>
      <w:r w:rsidR="6F90FBAF">
        <w:t>links below</w:t>
      </w:r>
      <w:r w:rsidR="16667A5D">
        <w:t>.</w:t>
      </w:r>
    </w:p>
    <w:p w14:paraId="1F11B9AE" w14:textId="5B091994" w:rsidR="00252EC7" w:rsidRDefault="00252EC7" w:rsidP="00AD437A">
      <w:r>
        <w:t xml:space="preserve"> </w:t>
      </w:r>
      <w:bookmarkStart w:id="8" w:name="fragments"/>
      <w:bookmarkEnd w:id="8"/>
      <w:r w:rsidR="008B1C50" w:rsidRPr="008B1C50">
        <w:rPr>
          <w:noProof/>
        </w:rPr>
        <w:drawing>
          <wp:inline distT="0" distB="0" distL="0" distR="0" wp14:anchorId="07273808" wp14:editId="3673BC9F">
            <wp:extent cx="5486400" cy="1912620"/>
            <wp:effectExtent l="63500" t="63500" r="127000" b="132080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2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AD1EC" w14:textId="06035F1E" w:rsidR="006E16DC" w:rsidRPr="00E832E8" w:rsidRDefault="00000000" w:rsidP="00AD437A">
      <w:pPr>
        <w:rPr>
          <w:rStyle w:val="Hyperlink"/>
          <w:sz w:val="16"/>
          <w:szCs w:val="16"/>
        </w:rPr>
      </w:pPr>
      <w:r w:rsidRPr="00E832E8">
        <w:rPr>
          <w:sz w:val="16"/>
          <w:szCs w:val="16"/>
        </w:rPr>
        <w:fldChar w:fldCharType="begin"/>
      </w:r>
      <w:r w:rsidRPr="00E832E8">
        <w:rPr>
          <w:sz w:val="16"/>
          <w:szCs w:val="16"/>
        </w:rPr>
        <w:instrText>HYPERLINK "https://github.com/cs-425-student-project-miu-edu/student-project/blob/main/src/main/java/mscs/hms/controller/util/ViewFieldUtil.java"</w:instrText>
      </w:r>
      <w:r w:rsidRPr="00E832E8">
        <w:rPr>
          <w:sz w:val="16"/>
          <w:szCs w:val="16"/>
        </w:rPr>
      </w:r>
      <w:r w:rsidRPr="00E832E8">
        <w:rPr>
          <w:sz w:val="16"/>
          <w:szCs w:val="16"/>
        </w:rPr>
        <w:fldChar w:fldCharType="separate"/>
      </w:r>
      <w:r w:rsidR="002B0775" w:rsidRPr="00E832E8">
        <w:rPr>
          <w:rStyle w:val="Hyperlink"/>
          <w:sz w:val="16"/>
          <w:szCs w:val="16"/>
        </w:rPr>
        <w:t>https://github.com/cs-425-student-project-miu-edu/student-project/blob/main/src/main/java/mscs/hms/controller/util/ViewFieldUtil.java</w:t>
      </w:r>
      <w:r w:rsidRPr="00E832E8">
        <w:rPr>
          <w:rStyle w:val="Hyperlink"/>
          <w:sz w:val="16"/>
          <w:szCs w:val="16"/>
        </w:rPr>
        <w:fldChar w:fldCharType="end"/>
      </w:r>
    </w:p>
    <w:p w14:paraId="4527B2F6" w14:textId="0BD5DA5D" w:rsidR="004F3ACA" w:rsidRPr="00E832E8" w:rsidRDefault="00000000" w:rsidP="00AD437A">
      <w:pPr>
        <w:rPr>
          <w:sz w:val="16"/>
          <w:szCs w:val="16"/>
        </w:rPr>
      </w:pPr>
      <w:hyperlink r:id="rId21" w:history="1">
        <w:r w:rsidR="004F3ACA" w:rsidRPr="00E832E8">
          <w:rPr>
            <w:rStyle w:val="Hyperlink"/>
            <w:sz w:val="16"/>
            <w:szCs w:val="16"/>
          </w:rPr>
          <w:t>https://github.com/cs-425-student-project-miu-edu/student-project/blob/main/src/main/resources/templates/fragments/entity_list.html</w:t>
        </w:r>
      </w:hyperlink>
      <w:r w:rsidR="004F3ACA" w:rsidRPr="00E832E8">
        <w:rPr>
          <w:sz w:val="16"/>
          <w:szCs w:val="16"/>
        </w:rPr>
        <w:t xml:space="preserve"> </w:t>
      </w:r>
    </w:p>
    <w:p w14:paraId="341D0851" w14:textId="28898EFD" w:rsidR="00D11783" w:rsidRPr="00E832E8" w:rsidRDefault="00000000" w:rsidP="00AD437A">
      <w:pPr>
        <w:rPr>
          <w:sz w:val="16"/>
          <w:szCs w:val="16"/>
        </w:rPr>
      </w:pPr>
      <w:hyperlink r:id="rId22" w:history="1">
        <w:r w:rsidR="00D11783" w:rsidRPr="00E832E8">
          <w:rPr>
            <w:rStyle w:val="Hyperlink"/>
            <w:sz w:val="16"/>
            <w:szCs w:val="16"/>
          </w:rPr>
          <w:t>https://github.com/cs-425-student-project-miu-edu/student-project/blob/main/src/main/resources/templates/fragments/entity_edit.html</w:t>
        </w:r>
      </w:hyperlink>
    </w:p>
    <w:p w14:paraId="311CB97D" w14:textId="22E03DC9" w:rsidR="00D11783" w:rsidRDefault="00F94E8A" w:rsidP="00F94E8A">
      <w:pPr>
        <w:pStyle w:val="Heading2"/>
      </w:pPr>
      <w:bookmarkStart w:id="9" w:name="_Toc127037709"/>
      <w:r>
        <w:lastRenderedPageBreak/>
        <w:t>Logging</w:t>
      </w:r>
      <w:bookmarkEnd w:id="9"/>
    </w:p>
    <w:p w14:paraId="2B6B90E0" w14:textId="58AAFF8C" w:rsidR="00F94E8A" w:rsidRDefault="574C19DC" w:rsidP="00F94E8A">
      <w:bookmarkStart w:id="10" w:name="logging"/>
      <w:r>
        <w:t xml:space="preserve">Both Console and </w:t>
      </w:r>
      <w:r w:rsidR="1F0DCB0F">
        <w:t>File based L</w:t>
      </w:r>
      <w:r w:rsidR="00771C71">
        <w:t>ogging</w:t>
      </w:r>
      <w:r w:rsidR="6CFD6998">
        <w:t xml:space="preserve"> mechanism</w:t>
      </w:r>
      <w:r w:rsidR="0C8E7490">
        <w:t>s</w:t>
      </w:r>
      <w:r w:rsidR="6CFD6998">
        <w:t xml:space="preserve"> </w:t>
      </w:r>
      <w:r w:rsidR="297478F6">
        <w:t>are</w:t>
      </w:r>
      <w:r w:rsidR="00771C71">
        <w:t xml:space="preserve"> </w:t>
      </w:r>
      <w:bookmarkEnd w:id="10"/>
      <w:r w:rsidR="00771C71">
        <w:t>enabled</w:t>
      </w:r>
      <w:r w:rsidR="00A859D7">
        <w:t xml:space="preserve"> to easily identify the errors</w:t>
      </w:r>
      <w:r w:rsidR="47074E85">
        <w:t xml:space="preserve"> and </w:t>
      </w:r>
      <w:r w:rsidR="2BEE6B64">
        <w:t xml:space="preserve">all </w:t>
      </w:r>
      <w:r w:rsidR="47074E85">
        <w:t>other information</w:t>
      </w:r>
      <w:r w:rsidR="30AD1B49">
        <w:t xml:space="preserve"> as shown below where Console login in the default behavior of Spring Boot applications</w:t>
      </w:r>
      <w:r w:rsidR="00A859D7">
        <w:t>.</w:t>
      </w:r>
    </w:p>
    <w:p w14:paraId="06DC0366" w14:textId="0448956E" w:rsidR="00643803" w:rsidRDefault="00FE620D" w:rsidP="00F94E8A">
      <w:r w:rsidRPr="00FE620D">
        <w:rPr>
          <w:noProof/>
        </w:rPr>
        <w:drawing>
          <wp:inline distT="0" distB="0" distL="0" distR="0" wp14:anchorId="6F9962DE" wp14:editId="5D5CB6CF">
            <wp:extent cx="5486400" cy="4143375"/>
            <wp:effectExtent l="63500" t="63500" r="127000" b="12382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3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26195" w14:textId="1FA44BA0" w:rsidR="00643803" w:rsidRDefault="1363D39E" w:rsidP="00F94E8A">
      <w:bookmarkStart w:id="11" w:name="common_error_page"/>
      <w:r>
        <w:t>A global error handler is designed and implemented to</w:t>
      </w:r>
      <w:bookmarkEnd w:id="11"/>
      <w:r w:rsidR="00CD059B">
        <w:t xml:space="preserve"> </w:t>
      </w:r>
      <w:r w:rsidR="00D67CC7">
        <w:t>prevent</w:t>
      </w:r>
      <w:r w:rsidR="00CD059B">
        <w:t xml:space="preserve"> </w:t>
      </w:r>
      <w:r w:rsidR="00D67CC7">
        <w:t>leakages of</w:t>
      </w:r>
      <w:r w:rsidR="00CD059B">
        <w:t xml:space="preserve"> </w:t>
      </w:r>
      <w:r w:rsidR="001A6BEB">
        <w:t>stack traces.</w:t>
      </w:r>
    </w:p>
    <w:p w14:paraId="43EB46E5" w14:textId="22431CA1" w:rsidR="00D67CC7" w:rsidRDefault="000206FD" w:rsidP="00F94E8A">
      <w:r w:rsidRPr="000206FD">
        <w:rPr>
          <w:noProof/>
        </w:rPr>
        <w:drawing>
          <wp:inline distT="0" distB="0" distL="0" distR="0" wp14:anchorId="03AE1D6A" wp14:editId="09971F69">
            <wp:extent cx="5486400" cy="2224405"/>
            <wp:effectExtent l="63500" t="63500" r="127000" b="12509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44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8C99E5" w14:textId="3CC8E6C9" w:rsidR="00FE620D" w:rsidRDefault="00FE620D" w:rsidP="00F94E8A"/>
    <w:p w14:paraId="567386E2" w14:textId="68C842C7" w:rsidR="2B675F0B" w:rsidRDefault="2B675F0B">
      <w:r>
        <w:br w:type="page"/>
      </w:r>
    </w:p>
    <w:p w14:paraId="5357E81B" w14:textId="33A3BE56" w:rsidR="0026079F" w:rsidRDefault="00723D88" w:rsidP="0026079F">
      <w:pPr>
        <w:pStyle w:val="Heading2"/>
      </w:pPr>
      <w:bookmarkStart w:id="12" w:name="_Open_API_endpoint"/>
      <w:bookmarkStart w:id="13" w:name="_Toc127037710"/>
      <w:bookmarkEnd w:id="12"/>
      <w:r>
        <w:lastRenderedPageBreak/>
        <w:t>Open API</w:t>
      </w:r>
      <w:r w:rsidR="0026079F">
        <w:t xml:space="preserve"> endpoint for searching properties</w:t>
      </w:r>
      <w:bookmarkEnd w:id="13"/>
    </w:p>
    <w:p w14:paraId="33AE68D9" w14:textId="010138CF" w:rsidR="0026079F" w:rsidRDefault="0026079F" w:rsidP="00F94E8A">
      <w:bookmarkStart w:id="14" w:name="Swagger_endpoint"/>
      <w:bookmarkEnd w:id="14"/>
      <w:r>
        <w:t xml:space="preserve">Swagger endpoint </w:t>
      </w:r>
      <w:r w:rsidR="007C40FB">
        <w:t xml:space="preserve">was introduced </w:t>
      </w:r>
      <w:r w:rsidR="2DADD6E8">
        <w:t xml:space="preserve">to </w:t>
      </w:r>
      <w:r w:rsidR="00940279">
        <w:t>make it easier for the integrations to find the metadata about the properties search endpoint.</w:t>
      </w:r>
      <w:r w:rsidR="0D88F5D1">
        <w:t xml:space="preserve"> Thus, the system is ready to have all the upcoming APIs to be documented effortlessly.</w:t>
      </w:r>
    </w:p>
    <w:p w14:paraId="31BCCFFD" w14:textId="55518594" w:rsidR="00940279" w:rsidRDefault="00723D88" w:rsidP="00F94E8A">
      <w:r>
        <w:rPr>
          <w:noProof/>
        </w:rPr>
        <w:drawing>
          <wp:inline distT="0" distB="0" distL="0" distR="0" wp14:anchorId="7C0A5D7B" wp14:editId="657226F8">
            <wp:extent cx="5486400" cy="3240405"/>
            <wp:effectExtent l="63500" t="63500" r="127000" b="125095"/>
            <wp:docPr id="9" name="Picture 9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04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6A7066" w14:textId="77777777" w:rsidR="003F3B05" w:rsidRDefault="003F3B05" w:rsidP="00F94E8A"/>
    <w:p w14:paraId="0C7E4CDE" w14:textId="77777777" w:rsidR="003F3B05" w:rsidRDefault="003F3B05" w:rsidP="00F94E8A"/>
    <w:p w14:paraId="11E55E41" w14:textId="77777777" w:rsidR="003F3B05" w:rsidRDefault="003F3B05" w:rsidP="00F94E8A"/>
    <w:p w14:paraId="17802C00" w14:textId="77777777" w:rsidR="00430EFC" w:rsidRDefault="00430EFC" w:rsidP="00F94E8A"/>
    <w:p w14:paraId="58DB9EE6" w14:textId="1082F5FA" w:rsidR="2B675F0B" w:rsidRDefault="2B675F0B" w:rsidP="462508ED">
      <w:pPr>
        <w:jc w:val="center"/>
      </w:pPr>
      <w:r>
        <w:br w:type="page"/>
      </w:r>
    </w:p>
    <w:p w14:paraId="1EB0C6F6" w14:textId="1082F5FA" w:rsidR="2B675F0B" w:rsidRDefault="2B675F0B" w:rsidP="462508ED">
      <w:pPr>
        <w:jc w:val="center"/>
        <w:rPr>
          <w:sz w:val="56"/>
          <w:szCs w:val="56"/>
        </w:rPr>
      </w:pPr>
    </w:p>
    <w:p w14:paraId="057C5451" w14:textId="1082F5FA" w:rsidR="2B675F0B" w:rsidRDefault="2B675F0B" w:rsidP="462508ED">
      <w:pPr>
        <w:jc w:val="center"/>
        <w:rPr>
          <w:sz w:val="56"/>
          <w:szCs w:val="56"/>
        </w:rPr>
      </w:pPr>
    </w:p>
    <w:p w14:paraId="20C271A2" w14:textId="1082F5FA" w:rsidR="2B675F0B" w:rsidRDefault="2B675F0B" w:rsidP="462508ED">
      <w:pPr>
        <w:jc w:val="center"/>
        <w:rPr>
          <w:sz w:val="56"/>
          <w:szCs w:val="56"/>
        </w:rPr>
      </w:pPr>
    </w:p>
    <w:p w14:paraId="3C180DA7" w14:textId="1082F5FA" w:rsidR="2B675F0B" w:rsidRDefault="0279482E" w:rsidP="462508ED">
      <w:pPr>
        <w:jc w:val="center"/>
        <w:rPr>
          <w:sz w:val="56"/>
          <w:szCs w:val="56"/>
        </w:rPr>
      </w:pPr>
      <w:r w:rsidRPr="462508ED">
        <w:rPr>
          <w:sz w:val="56"/>
          <w:szCs w:val="56"/>
        </w:rPr>
        <w:t>Functionalities and UI Views</w:t>
      </w:r>
    </w:p>
    <w:p w14:paraId="1A970EE0" w14:textId="1082F5FA" w:rsidR="462508ED" w:rsidRDefault="462508ED" w:rsidP="462508ED">
      <w:pPr>
        <w:jc w:val="center"/>
        <w:rPr>
          <w:sz w:val="56"/>
          <w:szCs w:val="56"/>
        </w:rPr>
      </w:pPr>
    </w:p>
    <w:p w14:paraId="19D12FDF" w14:textId="1082F5FA" w:rsidR="462508ED" w:rsidRDefault="462508ED" w:rsidP="462508ED">
      <w:pPr>
        <w:jc w:val="center"/>
        <w:rPr>
          <w:sz w:val="56"/>
          <w:szCs w:val="56"/>
        </w:rPr>
      </w:pPr>
    </w:p>
    <w:p w14:paraId="26A35E15" w14:textId="1082F5FA" w:rsidR="462508ED" w:rsidRDefault="462508ED" w:rsidP="462508ED">
      <w:pPr>
        <w:jc w:val="center"/>
        <w:rPr>
          <w:sz w:val="56"/>
          <w:szCs w:val="56"/>
        </w:rPr>
      </w:pPr>
    </w:p>
    <w:p w14:paraId="47CE0F4E" w14:textId="42D7B4B0" w:rsidR="002227E3" w:rsidRDefault="002227E3" w:rsidP="00635474">
      <w:pPr>
        <w:pStyle w:val="Heading2"/>
      </w:pPr>
      <w:r>
        <w:br w:type="page"/>
      </w:r>
    </w:p>
    <w:p w14:paraId="05386A47" w14:textId="4F71C749" w:rsidR="003F3B05" w:rsidRDefault="00AA78BD" w:rsidP="003F3B05">
      <w:pPr>
        <w:pStyle w:val="Heading2"/>
      </w:pPr>
      <w:bookmarkStart w:id="15" w:name="_Toc127037711"/>
      <w:r>
        <w:lastRenderedPageBreak/>
        <w:t>Functionality</w:t>
      </w:r>
      <w:bookmarkEnd w:id="15"/>
    </w:p>
    <w:p w14:paraId="35D304A6" w14:textId="5E84508A" w:rsidR="00AA78BD" w:rsidRDefault="003350A6" w:rsidP="00AA78BD">
      <w:r>
        <w:t xml:space="preserve">Default username/password of the </w:t>
      </w:r>
      <w:r w:rsidR="00992CDF">
        <w:t xml:space="preserve">system generated </w:t>
      </w:r>
      <w:r w:rsidR="00680BD6">
        <w:t>admin user is</w:t>
      </w:r>
      <w:r w:rsidR="00A80AB1">
        <w:t>,</w:t>
      </w:r>
      <w:r w:rsidR="00680BD6">
        <w:t xml:space="preserve"> </w:t>
      </w:r>
    </w:p>
    <w:p w14:paraId="0BDC4D06" w14:textId="2ACFCE6E" w:rsidR="00B84161" w:rsidRDefault="00B84161" w:rsidP="00AA78BD">
      <w:pPr>
        <w:rPr>
          <w:b/>
          <w:bCs/>
          <w:i/>
          <w:iCs/>
        </w:rPr>
      </w:pPr>
      <w:r w:rsidRPr="00B84161">
        <w:rPr>
          <w:b/>
          <w:bCs/>
          <w:i/>
          <w:iCs/>
        </w:rPr>
        <w:t>admin/admin</w:t>
      </w:r>
    </w:p>
    <w:p w14:paraId="21A7FE43" w14:textId="3A0C2905" w:rsidR="00B44DC4" w:rsidRPr="00B44DC4" w:rsidRDefault="00B44DC4" w:rsidP="2B675F0B">
      <w:pPr>
        <w:pStyle w:val="ListParagraph"/>
        <w:numPr>
          <w:ilvl w:val="0"/>
          <w:numId w:val="32"/>
        </w:numPr>
        <w:rPr>
          <w:b/>
          <w:bCs/>
          <w:i/>
          <w:iCs/>
        </w:rPr>
      </w:pPr>
      <w:r>
        <w:t xml:space="preserve">All the </w:t>
      </w:r>
      <w:r w:rsidR="251A708D">
        <w:t xml:space="preserve">list view </w:t>
      </w:r>
      <w:r>
        <w:t xml:space="preserve">screens </w:t>
      </w:r>
      <w:r w:rsidR="007D005F">
        <w:t>have</w:t>
      </w:r>
      <w:r>
        <w:t xml:space="preserve"> pagination and </w:t>
      </w:r>
      <w:r w:rsidR="00016265">
        <w:t>search</w:t>
      </w:r>
      <w:r w:rsidR="00552AE1">
        <w:t>.</w:t>
      </w:r>
    </w:p>
    <w:p w14:paraId="1A3BB0A9" w14:textId="4D97991B" w:rsidR="00AA78BD" w:rsidRDefault="00AA78BD" w:rsidP="2B675F0B">
      <w:pPr>
        <w:pStyle w:val="Heading3"/>
        <w:rPr>
          <w:b/>
          <w:bCs/>
        </w:rPr>
      </w:pPr>
      <w:bookmarkStart w:id="16" w:name="_Toc127037712"/>
      <w:r w:rsidRPr="2B675F0B">
        <w:rPr>
          <w:b/>
          <w:bCs/>
        </w:rPr>
        <w:t>Guest User</w:t>
      </w:r>
      <w:r w:rsidR="62E94ADF" w:rsidRPr="2B675F0B">
        <w:rPr>
          <w:b/>
          <w:bCs/>
        </w:rPr>
        <w:t xml:space="preserve"> Behavior</w:t>
      </w:r>
      <w:r w:rsidR="078F50B2" w:rsidRPr="2B675F0B">
        <w:rPr>
          <w:b/>
          <w:bCs/>
        </w:rPr>
        <w:t>:</w:t>
      </w:r>
      <w:bookmarkEnd w:id="16"/>
    </w:p>
    <w:p w14:paraId="0B412A55" w14:textId="2DC0D9E5" w:rsidR="00AA78BD" w:rsidRDefault="00282AC3" w:rsidP="2B675F0B">
      <w:r>
        <w:t>When</w:t>
      </w:r>
      <w:r w:rsidR="005C7088">
        <w:t xml:space="preserve"> the guest user accesses the portal, the user will see the below homepage with limit</w:t>
      </w:r>
      <w:r w:rsidR="059CC321">
        <w:t>ed</w:t>
      </w:r>
      <w:r w:rsidR="005C7088">
        <w:t xml:space="preserve"> functionality.</w:t>
      </w:r>
    </w:p>
    <w:p w14:paraId="35E2A1D8" w14:textId="348BC316" w:rsidR="00721990" w:rsidRDefault="6B33264D" w:rsidP="00C93244">
      <w:r>
        <w:rPr>
          <w:noProof/>
        </w:rPr>
        <w:drawing>
          <wp:inline distT="0" distB="0" distL="0" distR="0" wp14:anchorId="305F3FF0" wp14:editId="3294EBCE">
            <wp:extent cx="5496674" cy="3057525"/>
            <wp:effectExtent l="63500" t="63500" r="129540" b="130175"/>
            <wp:docPr id="1630452278" name="Picture 1630452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74" cy="3057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B24B41" w14:textId="70F18DCD" w:rsidR="00721990" w:rsidRDefault="00721990" w:rsidP="2B675F0B">
      <w:pPr>
        <w:pStyle w:val="Heading3"/>
      </w:pPr>
      <w:bookmarkStart w:id="17" w:name="_Toc127037713"/>
      <w:r w:rsidRPr="2B675F0B">
        <w:rPr>
          <w:b/>
          <w:bCs/>
        </w:rPr>
        <w:t xml:space="preserve">Legal Entities </w:t>
      </w:r>
      <w:r w:rsidR="2DC41A66" w:rsidRPr="2B675F0B">
        <w:rPr>
          <w:b/>
          <w:bCs/>
        </w:rPr>
        <w:t>List</w:t>
      </w:r>
      <w:r w:rsidR="2DC41A66">
        <w:t>:</w:t>
      </w:r>
      <w:bookmarkEnd w:id="17"/>
    </w:p>
    <w:p w14:paraId="0A441FE1" w14:textId="0CC8725D" w:rsidR="00972909" w:rsidRDefault="2DC41A66" w:rsidP="2B675F0B">
      <w:r>
        <w:t xml:space="preserve">This page helps all the users to find the companies or the </w:t>
      </w:r>
      <w:r w:rsidR="00230E07">
        <w:t>Individual</w:t>
      </w:r>
      <w:r>
        <w:t xml:space="preserve"> registering their assets for rental.</w:t>
      </w:r>
    </w:p>
    <w:p w14:paraId="7E0F9D10" w14:textId="568A0098" w:rsidR="00972909" w:rsidRDefault="46FF2344" w:rsidP="2B675F0B">
      <w:r>
        <w:rPr>
          <w:noProof/>
        </w:rPr>
        <w:drawing>
          <wp:inline distT="0" distB="0" distL="0" distR="0" wp14:anchorId="3C1B67D8" wp14:editId="70F8853B">
            <wp:extent cx="5562600" cy="1993265"/>
            <wp:effectExtent l="63500" t="63500" r="127000" b="127635"/>
            <wp:docPr id="570035019" name="Picture 570035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9932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0FC6A0" w14:textId="560738D8" w:rsidR="2B675F0B" w:rsidRDefault="2B675F0B" w:rsidP="2B675F0B">
      <w:pPr>
        <w:rPr>
          <w:b/>
          <w:bCs/>
        </w:rPr>
      </w:pPr>
    </w:p>
    <w:p w14:paraId="4F23DA82" w14:textId="4EFA216B" w:rsidR="0090092A" w:rsidRDefault="0090092A" w:rsidP="2B675F0B">
      <w:pPr>
        <w:pStyle w:val="Heading3"/>
        <w:rPr>
          <w:b/>
          <w:bCs/>
        </w:rPr>
      </w:pPr>
      <w:bookmarkStart w:id="18" w:name="_Toc127037714"/>
      <w:r w:rsidRPr="2B675F0B">
        <w:rPr>
          <w:b/>
          <w:bCs/>
        </w:rPr>
        <w:lastRenderedPageBreak/>
        <w:t xml:space="preserve">Properties </w:t>
      </w:r>
      <w:r w:rsidR="3337B5FE" w:rsidRPr="2B675F0B">
        <w:rPr>
          <w:b/>
          <w:bCs/>
        </w:rPr>
        <w:t>List View</w:t>
      </w:r>
      <w:r w:rsidR="6E3AF13B" w:rsidRPr="2B675F0B">
        <w:rPr>
          <w:b/>
          <w:bCs/>
        </w:rPr>
        <w:t>:</w:t>
      </w:r>
      <w:bookmarkEnd w:id="18"/>
    </w:p>
    <w:p w14:paraId="72BDC7F3" w14:textId="563EF8B2" w:rsidR="00232E21" w:rsidRDefault="75008A09" w:rsidP="2B675F0B">
      <w:r>
        <w:t>Properties pages helps the landlords to manage their assets and the prospective tenants to look for available house or apartments for rent.</w:t>
      </w:r>
    </w:p>
    <w:p w14:paraId="15DB4C8C" w14:textId="0D05C102" w:rsidR="00232E21" w:rsidRDefault="5118E577" w:rsidP="2B675F0B">
      <w:r>
        <w:rPr>
          <w:noProof/>
        </w:rPr>
        <w:drawing>
          <wp:inline distT="0" distB="0" distL="0" distR="0" wp14:anchorId="0A9EB6B1" wp14:editId="43A88423">
            <wp:extent cx="5540266" cy="2008346"/>
            <wp:effectExtent l="63500" t="63500" r="124460" b="125730"/>
            <wp:docPr id="1606074235" name="Picture 1606074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66" cy="20083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82BA1D" w14:textId="08558146" w:rsidR="008E5DFD" w:rsidRDefault="008E5DFD" w:rsidP="2B675F0B">
      <w:pPr>
        <w:pStyle w:val="Heading3"/>
        <w:rPr>
          <w:b/>
          <w:bCs/>
        </w:rPr>
      </w:pPr>
      <w:bookmarkStart w:id="19" w:name="_Toc127037715"/>
      <w:r w:rsidRPr="2B675F0B">
        <w:rPr>
          <w:b/>
          <w:bCs/>
        </w:rPr>
        <w:t>Registration Page</w:t>
      </w:r>
      <w:r w:rsidR="37023455" w:rsidRPr="2B675F0B">
        <w:rPr>
          <w:b/>
          <w:bCs/>
        </w:rPr>
        <w:t>:</w:t>
      </w:r>
      <w:bookmarkEnd w:id="19"/>
    </w:p>
    <w:p w14:paraId="32D9E221" w14:textId="75ECCFF8" w:rsidR="00E40FC3" w:rsidRDefault="00E40FC3" w:rsidP="2B675F0B">
      <w:pPr>
        <w:pStyle w:val="ListParagraph"/>
        <w:ind w:left="0"/>
      </w:pPr>
      <w:r>
        <w:t xml:space="preserve">When registering, the user will be assigned </w:t>
      </w:r>
      <w:r w:rsidR="00EA03CC">
        <w:t>the Guest role. Later an Administrator change</w:t>
      </w:r>
      <w:r w:rsidR="1B030781">
        <w:t>s</w:t>
      </w:r>
      <w:r w:rsidR="00EA03CC">
        <w:t xml:space="preserve"> th</w:t>
      </w:r>
      <w:r w:rsidR="0029355C">
        <w:t xml:space="preserve">e </w:t>
      </w:r>
      <w:r w:rsidR="004A46E0">
        <w:t>roles</w:t>
      </w:r>
      <w:r w:rsidR="0062666D">
        <w:t xml:space="preserve"> by assigning the user to a </w:t>
      </w:r>
      <w:r w:rsidR="7C8EADF2">
        <w:t>landlord</w:t>
      </w:r>
      <w:r w:rsidR="00D07B2F">
        <w:t xml:space="preserve"> or a Tenant</w:t>
      </w:r>
      <w:r w:rsidR="2A946763">
        <w:t xml:space="preserve"> role</w:t>
      </w:r>
      <w:r w:rsidR="00D07B2F">
        <w:t xml:space="preserve"> defined in the system.</w:t>
      </w:r>
    </w:p>
    <w:p w14:paraId="13EB3D3E" w14:textId="48870053" w:rsidR="008E5DFD" w:rsidRDefault="00E40FC3" w:rsidP="00972909">
      <w:r>
        <w:rPr>
          <w:noProof/>
        </w:rPr>
        <w:drawing>
          <wp:inline distT="0" distB="0" distL="0" distR="0" wp14:anchorId="3F11ACFE" wp14:editId="247E7B78">
            <wp:extent cx="5486400" cy="2303145"/>
            <wp:effectExtent l="63500" t="63500" r="127000" b="12255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31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E48F78" w14:textId="1B66B292" w:rsidR="00D07B2F" w:rsidRDefault="00B72FE8" w:rsidP="2B675F0B">
      <w:pPr>
        <w:pStyle w:val="Heading3"/>
        <w:rPr>
          <w:b/>
          <w:bCs/>
        </w:rPr>
      </w:pPr>
      <w:bookmarkStart w:id="20" w:name="_Toc127037716"/>
      <w:r w:rsidRPr="2B675F0B">
        <w:rPr>
          <w:b/>
          <w:bCs/>
        </w:rPr>
        <w:t>Login Screen</w:t>
      </w:r>
      <w:r w:rsidR="4BA79683" w:rsidRPr="2B675F0B">
        <w:rPr>
          <w:b/>
          <w:bCs/>
        </w:rPr>
        <w:t>:</w:t>
      </w:r>
      <w:bookmarkEnd w:id="20"/>
    </w:p>
    <w:p w14:paraId="1CB454CA" w14:textId="093F0DA6" w:rsidR="21D8668F" w:rsidRDefault="21D8668F" w:rsidP="2B675F0B">
      <w:r>
        <w:t>This view helps registered user to login to the system to enjoy all the registered user functionalities as per the roles</w:t>
      </w:r>
      <w:r w:rsidR="206869FF">
        <w:t xml:space="preserve"> and authority</w:t>
      </w:r>
    </w:p>
    <w:p w14:paraId="4FE8B2EC" w14:textId="26C2434E" w:rsidR="00120AFB" w:rsidRDefault="001C2A20" w:rsidP="00ED705B">
      <w:pPr>
        <w:jc w:val="center"/>
      </w:pPr>
      <w:r>
        <w:rPr>
          <w:noProof/>
        </w:rPr>
        <w:drawing>
          <wp:inline distT="0" distB="0" distL="0" distR="0" wp14:anchorId="5FAF2D1E" wp14:editId="4B48E7BA">
            <wp:extent cx="5143500" cy="1273373"/>
            <wp:effectExtent l="63500" t="63500" r="127000" b="12382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930" cy="1281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652736" w14:textId="49D100D3" w:rsidR="00F86B5F" w:rsidRDefault="00F86B5F" w:rsidP="00F86B5F">
      <w:pPr>
        <w:pStyle w:val="Heading3"/>
      </w:pPr>
      <w:bookmarkStart w:id="21" w:name="_Toc127037717"/>
      <w:r>
        <w:lastRenderedPageBreak/>
        <w:t>Landlords</w:t>
      </w:r>
      <w:r w:rsidR="45E987A1">
        <w:t>:</w:t>
      </w:r>
      <w:bookmarkEnd w:id="21"/>
    </w:p>
    <w:p w14:paraId="4984F109" w14:textId="2B4C7279" w:rsidR="45E987A1" w:rsidRDefault="45E987A1" w:rsidP="2B675F0B">
      <w:r>
        <w:t xml:space="preserve">Property owners are recognized here in the system as </w:t>
      </w:r>
      <w:r w:rsidR="5F15E512">
        <w:t>Landlords,</w:t>
      </w:r>
      <w:r>
        <w:t xml:space="preserve"> and they can manage their properties after login to the portal as shown below.</w:t>
      </w:r>
    </w:p>
    <w:p w14:paraId="5259F957" w14:textId="1C5C5E21" w:rsidR="00F86B5F" w:rsidRDefault="009D5099" w:rsidP="00120AFB">
      <w:r w:rsidRPr="00757962">
        <w:rPr>
          <w:noProof/>
        </w:rPr>
        <w:drawing>
          <wp:inline distT="0" distB="0" distL="0" distR="0" wp14:anchorId="1E93DCC6" wp14:editId="7D3150F4">
            <wp:extent cx="5486400" cy="851535"/>
            <wp:effectExtent l="63500" t="63500" r="127000" b="126365"/>
            <wp:docPr id="8" name="Picture 8" descr="A screenshot of a hous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hous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15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6F5640" w14:textId="27AB9BD1" w:rsidR="2EA2D8BB" w:rsidRDefault="00752D9B" w:rsidP="2B675F0B">
      <w:r w:rsidRPr="2B675F0B">
        <w:rPr>
          <w:rFonts w:asciiTheme="majorHAnsi" w:eastAsiaTheme="majorEastAsia" w:hAnsiTheme="majorHAnsi" w:cstheme="majorBidi"/>
          <w:color w:val="004F5B"/>
          <w:sz w:val="24"/>
          <w:szCs w:val="24"/>
        </w:rPr>
        <w:t xml:space="preserve">Manage </w:t>
      </w:r>
      <w:r w:rsidR="0EC9D31B" w:rsidRPr="2B675F0B">
        <w:rPr>
          <w:rFonts w:asciiTheme="majorHAnsi" w:eastAsiaTheme="majorEastAsia" w:hAnsiTheme="majorHAnsi" w:cstheme="majorBidi"/>
          <w:color w:val="004F5B"/>
          <w:sz w:val="24"/>
          <w:szCs w:val="24"/>
        </w:rPr>
        <w:t>A</w:t>
      </w:r>
      <w:r w:rsidRPr="2B675F0B">
        <w:rPr>
          <w:rFonts w:asciiTheme="majorHAnsi" w:eastAsiaTheme="majorEastAsia" w:hAnsiTheme="majorHAnsi" w:cstheme="majorBidi"/>
          <w:color w:val="004F5B"/>
          <w:sz w:val="24"/>
          <w:szCs w:val="24"/>
        </w:rPr>
        <w:t>ddresses</w:t>
      </w:r>
      <w:r w:rsidR="37E16848" w:rsidRPr="2B675F0B">
        <w:rPr>
          <w:rFonts w:asciiTheme="majorHAnsi" w:eastAsiaTheme="majorEastAsia" w:hAnsiTheme="majorHAnsi" w:cstheme="majorBidi"/>
          <w:color w:val="004F5B"/>
          <w:sz w:val="24"/>
          <w:szCs w:val="24"/>
        </w:rPr>
        <w:t>:</w:t>
      </w:r>
      <w:r w:rsidR="37E16848">
        <w:t xml:space="preserve"> </w:t>
      </w:r>
    </w:p>
    <w:p w14:paraId="054CAC64" w14:textId="684335AF" w:rsidR="2EA2D8BB" w:rsidRDefault="74130400" w:rsidP="2B675F0B">
      <w:r>
        <w:t>The address</w:t>
      </w:r>
      <w:r w:rsidR="087892A0">
        <w:t xml:space="preserve"> section is to assign a </w:t>
      </w:r>
      <w:r w:rsidR="021C1955">
        <w:t>designated</w:t>
      </w:r>
      <w:r w:rsidR="087892A0">
        <w:t xml:space="preserve"> address to all the properties. A</w:t>
      </w:r>
      <w:r w:rsidR="37E16848">
        <w:t>dmins</w:t>
      </w:r>
      <w:r w:rsidR="22910B19">
        <w:t xml:space="preserve"> and </w:t>
      </w:r>
      <w:r w:rsidR="38E6BE96">
        <w:t>L</w:t>
      </w:r>
      <w:r w:rsidR="22910B19">
        <w:t>andlord</w:t>
      </w:r>
      <w:r w:rsidR="511A8625">
        <w:t xml:space="preserve"> type users</w:t>
      </w:r>
      <w:r w:rsidR="22910B19">
        <w:t xml:space="preserve"> can</w:t>
      </w:r>
      <w:r w:rsidR="5B9CADEA">
        <w:t xml:space="preserve"> manage (</w:t>
      </w:r>
      <w:r w:rsidR="22910B19">
        <w:t xml:space="preserve">view, edit, </w:t>
      </w:r>
      <w:proofErr w:type="gramStart"/>
      <w:r w:rsidR="22910B19">
        <w:t>add</w:t>
      </w:r>
      <w:proofErr w:type="gramEnd"/>
      <w:r w:rsidR="22910B19">
        <w:t xml:space="preserve"> and delete</w:t>
      </w:r>
      <w:r w:rsidR="7BC84006">
        <w:t>) the property</w:t>
      </w:r>
      <w:r w:rsidR="22910B19">
        <w:t xml:space="preserve"> address</w:t>
      </w:r>
      <w:r w:rsidR="60183CFC">
        <w:t>es</w:t>
      </w:r>
      <w:r w:rsidR="22910B19">
        <w:t>.</w:t>
      </w:r>
    </w:p>
    <w:p w14:paraId="5B2F44A6" w14:textId="08C02437" w:rsidR="2EA2D8BB" w:rsidRDefault="66CF7C41" w:rsidP="2B675F0B">
      <w:pPr>
        <w:pStyle w:val="ListParagraph"/>
        <w:numPr>
          <w:ilvl w:val="0"/>
          <w:numId w:val="5"/>
        </w:numPr>
      </w:pPr>
      <w:r w:rsidRPr="2B675F0B">
        <w:rPr>
          <w:b/>
          <w:bCs/>
        </w:rPr>
        <w:t>Address List</w:t>
      </w:r>
      <w:r w:rsidR="64857E93" w:rsidRPr="2B675F0B">
        <w:rPr>
          <w:b/>
          <w:bCs/>
        </w:rPr>
        <w:t xml:space="preserve"> Page:</w:t>
      </w:r>
      <w:r w:rsidR="64857E93">
        <w:t xml:space="preserve"> </w:t>
      </w:r>
    </w:p>
    <w:p w14:paraId="151E946E" w14:textId="2EA9D3F1" w:rsidR="2EA2D8BB" w:rsidRDefault="177DF763" w:rsidP="2B675F0B">
      <w:r>
        <w:t>T</w:t>
      </w:r>
      <w:r w:rsidR="64857E93">
        <w:t xml:space="preserve">his page helps </w:t>
      </w:r>
      <w:r w:rsidR="27B38F80">
        <w:t>A</w:t>
      </w:r>
      <w:r w:rsidR="64857E93">
        <w:t xml:space="preserve">dmins and </w:t>
      </w:r>
      <w:r w:rsidR="4ECDC3AC">
        <w:t>L</w:t>
      </w:r>
      <w:r w:rsidR="64857E93">
        <w:t>andlords to view addresses list</w:t>
      </w:r>
      <w:r w:rsidR="20265782">
        <w:t xml:space="preserve"> of the assets</w:t>
      </w:r>
      <w:r w:rsidR="64857E93">
        <w:t xml:space="preserve">. </w:t>
      </w:r>
    </w:p>
    <w:p w14:paraId="54DF0F4A" w14:textId="172D81D6" w:rsidR="2B675F0B" w:rsidRDefault="0FF28BD7" w:rsidP="00ED705B">
      <w:pPr>
        <w:jc w:val="center"/>
      </w:pPr>
      <w:r>
        <w:rPr>
          <w:noProof/>
        </w:rPr>
        <w:drawing>
          <wp:inline distT="0" distB="0" distL="0" distR="0" wp14:anchorId="51E24710" wp14:editId="11005D7D">
            <wp:extent cx="5118100" cy="2473748"/>
            <wp:effectExtent l="63500" t="63500" r="127000" b="130175"/>
            <wp:docPr id="1799240034" name="Picture 1799240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133" cy="24800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BF9878" w14:textId="15D122E3" w:rsidR="1FE699A5" w:rsidRDefault="1FE699A5" w:rsidP="2B675F0B">
      <w:pPr>
        <w:pStyle w:val="ListParagraph"/>
        <w:numPr>
          <w:ilvl w:val="0"/>
          <w:numId w:val="13"/>
        </w:numPr>
        <w:rPr>
          <w:b/>
          <w:bCs/>
        </w:rPr>
      </w:pPr>
      <w:r w:rsidRPr="2B675F0B">
        <w:rPr>
          <w:b/>
          <w:bCs/>
        </w:rPr>
        <w:t>Add</w:t>
      </w:r>
      <w:r w:rsidR="1A40C4F9" w:rsidRPr="2B675F0B">
        <w:rPr>
          <w:b/>
          <w:bCs/>
        </w:rPr>
        <w:t>ing New</w:t>
      </w:r>
      <w:r w:rsidRPr="2B675F0B">
        <w:rPr>
          <w:b/>
          <w:bCs/>
        </w:rPr>
        <w:t xml:space="preserve"> </w:t>
      </w:r>
      <w:r w:rsidR="20FB3D68" w:rsidRPr="2B675F0B">
        <w:rPr>
          <w:b/>
          <w:bCs/>
        </w:rPr>
        <w:t>Address</w:t>
      </w:r>
      <w:r w:rsidR="2CE7C021" w:rsidRPr="2B675F0B">
        <w:rPr>
          <w:b/>
          <w:bCs/>
        </w:rPr>
        <w:t>:</w:t>
      </w:r>
    </w:p>
    <w:p w14:paraId="3C48E159" w14:textId="62375BF0" w:rsidR="6527F51A" w:rsidRDefault="6527F51A" w:rsidP="2B675F0B">
      <w:r>
        <w:t>Add address feature helps to register new addresses by the Landlords. Admin can do that on behalf for the Landlords as well.</w:t>
      </w:r>
    </w:p>
    <w:p w14:paraId="0A2D9B1E" w14:textId="47A0DA5F" w:rsidR="2B2C7DA6" w:rsidRDefault="2B2C7DA6" w:rsidP="00ED705B">
      <w:pPr>
        <w:jc w:val="center"/>
      </w:pPr>
      <w:r>
        <w:rPr>
          <w:noProof/>
        </w:rPr>
        <w:drawing>
          <wp:inline distT="0" distB="0" distL="0" distR="0" wp14:anchorId="6BE50F5A" wp14:editId="681B0A87">
            <wp:extent cx="4800600" cy="1590198"/>
            <wp:effectExtent l="63500" t="63500" r="127000" b="124460"/>
            <wp:docPr id="1737576016" name="Picture 1737576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897" cy="15955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91A27" w14:textId="30A4925C" w:rsidR="2B2C7DA6" w:rsidRDefault="2B2C7DA6" w:rsidP="2B675F0B">
      <w:pPr>
        <w:pStyle w:val="ListParagraph"/>
        <w:numPr>
          <w:ilvl w:val="0"/>
          <w:numId w:val="12"/>
        </w:numPr>
        <w:rPr>
          <w:b/>
          <w:bCs/>
        </w:rPr>
      </w:pPr>
      <w:r w:rsidRPr="2B675F0B">
        <w:rPr>
          <w:b/>
          <w:bCs/>
        </w:rPr>
        <w:lastRenderedPageBreak/>
        <w:t>Edit</w:t>
      </w:r>
      <w:r w:rsidR="5123D4F8" w:rsidRPr="2B675F0B">
        <w:rPr>
          <w:b/>
          <w:bCs/>
        </w:rPr>
        <w:t xml:space="preserve">ing </w:t>
      </w:r>
      <w:r w:rsidR="63FAFD0B" w:rsidRPr="2B675F0B">
        <w:rPr>
          <w:b/>
          <w:bCs/>
        </w:rPr>
        <w:t>E</w:t>
      </w:r>
      <w:r w:rsidR="5123D4F8" w:rsidRPr="2B675F0B">
        <w:rPr>
          <w:b/>
          <w:bCs/>
        </w:rPr>
        <w:t>xisting</w:t>
      </w:r>
      <w:r w:rsidRPr="2B675F0B">
        <w:rPr>
          <w:b/>
          <w:bCs/>
        </w:rPr>
        <w:t xml:space="preserve"> Address</w:t>
      </w:r>
      <w:r w:rsidR="03ACA3AE" w:rsidRPr="2B675F0B">
        <w:rPr>
          <w:b/>
          <w:bCs/>
        </w:rPr>
        <w:t>:</w:t>
      </w:r>
    </w:p>
    <w:p w14:paraId="745CE62A" w14:textId="1C8372DF" w:rsidR="0823867F" w:rsidRDefault="0823867F" w:rsidP="2B675F0B">
      <w:r>
        <w:t>Edit view is just an additional feature to manage the asset addresses better.</w:t>
      </w:r>
    </w:p>
    <w:p w14:paraId="00D0A0EF" w14:textId="27884C6C" w:rsidR="2B2C7DA6" w:rsidRDefault="2B2C7DA6" w:rsidP="00ED705B">
      <w:pPr>
        <w:jc w:val="center"/>
      </w:pPr>
      <w:r>
        <w:rPr>
          <w:noProof/>
        </w:rPr>
        <w:drawing>
          <wp:inline distT="0" distB="0" distL="0" distR="0" wp14:anchorId="6F178567" wp14:editId="3DC99E92">
            <wp:extent cx="4826000" cy="1548341"/>
            <wp:effectExtent l="63500" t="63500" r="127000" b="128270"/>
            <wp:docPr id="1914401959" name="Picture 191440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504" cy="15645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72350" w14:textId="1075A61F" w:rsidR="00394108" w:rsidRDefault="00394108" w:rsidP="2B675F0B">
      <w:pPr>
        <w:rPr>
          <w:b/>
          <w:bCs/>
        </w:rPr>
      </w:pPr>
      <w:r w:rsidRPr="2B675F0B">
        <w:rPr>
          <w:rFonts w:asciiTheme="majorHAnsi" w:eastAsiaTheme="majorEastAsia" w:hAnsiTheme="majorHAnsi" w:cstheme="majorBidi"/>
          <w:b/>
          <w:bCs/>
          <w:color w:val="004F5B"/>
          <w:sz w:val="24"/>
          <w:szCs w:val="24"/>
        </w:rPr>
        <w:t>Manage Properties</w:t>
      </w:r>
      <w:r w:rsidR="43CB38E2" w:rsidRPr="2B675F0B">
        <w:rPr>
          <w:rFonts w:asciiTheme="majorHAnsi" w:eastAsiaTheme="majorEastAsia" w:hAnsiTheme="majorHAnsi" w:cstheme="majorBidi"/>
          <w:b/>
          <w:bCs/>
          <w:color w:val="004F5B"/>
          <w:sz w:val="24"/>
          <w:szCs w:val="24"/>
        </w:rPr>
        <w:t>:</w:t>
      </w:r>
      <w:r w:rsidR="43CB38E2" w:rsidRPr="2B675F0B">
        <w:rPr>
          <w:b/>
          <w:bCs/>
        </w:rPr>
        <w:t xml:space="preserve"> </w:t>
      </w:r>
    </w:p>
    <w:p w14:paraId="692040C8" w14:textId="7F592C54" w:rsidR="00394108" w:rsidRDefault="5EE71D33" w:rsidP="2B675F0B">
      <w:r>
        <w:t xml:space="preserve">In the portal, </w:t>
      </w:r>
      <w:r w:rsidR="00FD1885">
        <w:t xml:space="preserve">two types of </w:t>
      </w:r>
      <w:r w:rsidR="1D1AFA90">
        <w:t>properties</w:t>
      </w:r>
      <w:r w:rsidR="3B39FA2D">
        <w:t xml:space="preserve"> are considered</w:t>
      </w:r>
      <w:r w:rsidR="16E91A1C">
        <w:t>:</w:t>
      </w:r>
      <w:r w:rsidR="2ABE884E">
        <w:t xml:space="preserve"> </w:t>
      </w:r>
      <w:r w:rsidR="04D6855E">
        <w:t>H</w:t>
      </w:r>
      <w:r w:rsidR="2ABE884E">
        <w:t xml:space="preserve">ouses and </w:t>
      </w:r>
      <w:r w:rsidR="2EEF53EB">
        <w:t>A</w:t>
      </w:r>
      <w:r w:rsidR="2ABE884E">
        <w:t>partments</w:t>
      </w:r>
      <w:r w:rsidR="00FD1885">
        <w:t>.</w:t>
      </w:r>
      <w:r w:rsidR="6BF8F9F1">
        <w:t xml:space="preserve"> Both the type has its individual management sections as shown below:</w:t>
      </w:r>
    </w:p>
    <w:p w14:paraId="25B19D7F" w14:textId="184699F8" w:rsidR="00394108" w:rsidRDefault="47596A41" w:rsidP="00ED705B">
      <w:pPr>
        <w:jc w:val="center"/>
      </w:pPr>
      <w:r>
        <w:rPr>
          <w:noProof/>
        </w:rPr>
        <w:drawing>
          <wp:inline distT="0" distB="0" distL="0" distR="0" wp14:anchorId="1C012BA4" wp14:editId="703E1207">
            <wp:extent cx="4857750" cy="1791295"/>
            <wp:effectExtent l="63500" t="63500" r="120650" b="127000"/>
            <wp:docPr id="1766465028" name="Picture 176646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436" cy="18092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C0AFDA" w14:textId="19B2DA17" w:rsidR="2723B8A1" w:rsidRDefault="2723B8A1" w:rsidP="2B675F0B">
      <w:pPr>
        <w:pStyle w:val="ListParagraph"/>
        <w:numPr>
          <w:ilvl w:val="0"/>
          <w:numId w:val="32"/>
        </w:numPr>
        <w:rPr>
          <w:b/>
          <w:bCs/>
        </w:rPr>
      </w:pPr>
      <w:r w:rsidRPr="2B675F0B">
        <w:rPr>
          <w:b/>
          <w:bCs/>
        </w:rPr>
        <w:t>Apartments List</w:t>
      </w:r>
      <w:r w:rsidR="405DDB27" w:rsidRPr="2B675F0B">
        <w:rPr>
          <w:b/>
          <w:bCs/>
        </w:rPr>
        <w:t>:</w:t>
      </w:r>
    </w:p>
    <w:p w14:paraId="435B5030" w14:textId="25DB13A9" w:rsidR="290CEFA9" w:rsidRDefault="290CEFA9" w:rsidP="2B675F0B">
      <w:r>
        <w:t>This page list</w:t>
      </w:r>
      <w:r w:rsidR="55CA5132">
        <w:t>s</w:t>
      </w:r>
      <w:r>
        <w:t xml:space="preserve"> all the apartments and their summary information.</w:t>
      </w:r>
    </w:p>
    <w:p w14:paraId="67FB119E" w14:textId="03E14D0F" w:rsidR="2723B8A1" w:rsidRDefault="2723B8A1" w:rsidP="00ED705B">
      <w:pPr>
        <w:jc w:val="center"/>
      </w:pPr>
      <w:r>
        <w:rPr>
          <w:noProof/>
        </w:rPr>
        <w:drawing>
          <wp:inline distT="0" distB="0" distL="0" distR="0" wp14:anchorId="7EE03A4F" wp14:editId="63AF9EFC">
            <wp:extent cx="4876800" cy="2113280"/>
            <wp:effectExtent l="63500" t="63500" r="127000" b="121920"/>
            <wp:docPr id="1939664849" name="Picture 1939664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019" cy="2118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8BD9A6" w14:textId="77777777" w:rsidR="00ED705B" w:rsidRDefault="00ED705B" w:rsidP="00ED705B">
      <w:pPr>
        <w:pStyle w:val="ListParagraph"/>
        <w:rPr>
          <w:b/>
          <w:bCs/>
        </w:rPr>
      </w:pPr>
    </w:p>
    <w:p w14:paraId="335A8E30" w14:textId="637318D0" w:rsidR="001D740F" w:rsidRDefault="2723B8A1" w:rsidP="2B675F0B">
      <w:pPr>
        <w:pStyle w:val="ListParagraph"/>
        <w:numPr>
          <w:ilvl w:val="0"/>
          <w:numId w:val="32"/>
        </w:numPr>
        <w:rPr>
          <w:b/>
          <w:bCs/>
        </w:rPr>
      </w:pPr>
      <w:r w:rsidRPr="2B675F0B">
        <w:rPr>
          <w:b/>
          <w:bCs/>
        </w:rPr>
        <w:lastRenderedPageBreak/>
        <w:t>Houses List</w:t>
      </w:r>
      <w:r w:rsidR="752A7740" w:rsidRPr="2B675F0B">
        <w:rPr>
          <w:b/>
          <w:bCs/>
        </w:rPr>
        <w:t>:</w:t>
      </w:r>
    </w:p>
    <w:p w14:paraId="0CBB92CA" w14:textId="2E51E893" w:rsidR="102B407A" w:rsidRDefault="102B407A" w:rsidP="2B675F0B">
      <w:r>
        <w:t>This page lists all the houses and their summary information.</w:t>
      </w:r>
    </w:p>
    <w:p w14:paraId="46E10B2E" w14:textId="12010FFF" w:rsidR="2723B8A1" w:rsidRDefault="2723B8A1" w:rsidP="00DF6C15">
      <w:pPr>
        <w:jc w:val="center"/>
      </w:pPr>
      <w:r>
        <w:rPr>
          <w:noProof/>
        </w:rPr>
        <w:drawing>
          <wp:inline distT="0" distB="0" distL="0" distR="0" wp14:anchorId="3934B5C5" wp14:editId="0B17BBAC">
            <wp:extent cx="4381500" cy="2117725"/>
            <wp:effectExtent l="63500" t="63500" r="127000" b="130175"/>
            <wp:docPr id="1199945693" name="Picture 1199945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355" cy="21326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9BB6FF" w14:textId="2476D463" w:rsidR="001D740F" w:rsidRPr="001D740F" w:rsidRDefault="001D740F" w:rsidP="2B675F0B">
      <w:pPr>
        <w:rPr>
          <w:rFonts w:asciiTheme="majorHAnsi" w:eastAsiaTheme="majorEastAsia" w:hAnsiTheme="majorHAnsi" w:cstheme="majorBidi"/>
          <w:b/>
          <w:bCs/>
          <w:color w:val="004F5B"/>
          <w:sz w:val="24"/>
          <w:szCs w:val="24"/>
        </w:rPr>
      </w:pPr>
      <w:r w:rsidRPr="2B675F0B">
        <w:rPr>
          <w:rFonts w:asciiTheme="majorHAnsi" w:eastAsiaTheme="majorEastAsia" w:hAnsiTheme="majorHAnsi" w:cstheme="majorBidi"/>
          <w:b/>
          <w:bCs/>
          <w:color w:val="004F5B"/>
          <w:sz w:val="24"/>
          <w:szCs w:val="24"/>
        </w:rPr>
        <w:t>Rental Management</w:t>
      </w:r>
      <w:r w:rsidR="21C58681" w:rsidRPr="2B675F0B">
        <w:rPr>
          <w:rFonts w:asciiTheme="majorHAnsi" w:eastAsiaTheme="majorEastAsia" w:hAnsiTheme="majorHAnsi" w:cstheme="majorBidi"/>
          <w:b/>
          <w:bCs/>
          <w:color w:val="004F5B"/>
          <w:sz w:val="24"/>
          <w:szCs w:val="24"/>
        </w:rPr>
        <w:t xml:space="preserve">: </w:t>
      </w:r>
    </w:p>
    <w:p w14:paraId="121060D8" w14:textId="517E62C4" w:rsidR="001D740F" w:rsidRDefault="00E432E0" w:rsidP="00DF6C15">
      <w:pPr>
        <w:jc w:val="center"/>
      </w:pPr>
      <w:r>
        <w:t>L</w:t>
      </w:r>
      <w:r w:rsidR="001D740F">
        <w:t>andlords</w:t>
      </w:r>
      <w:r>
        <w:t xml:space="preserve"> </w:t>
      </w:r>
      <w:r w:rsidR="001D740F">
        <w:t>can view Inquiries</w:t>
      </w:r>
      <w:r w:rsidR="0DBA52F2">
        <w:t xml:space="preserve">, </w:t>
      </w:r>
      <w:r w:rsidR="001D740F">
        <w:t>Rent Applications</w:t>
      </w:r>
      <w:r w:rsidR="1FE2262B">
        <w:t>,</w:t>
      </w:r>
      <w:r w:rsidR="001D740F">
        <w:t xml:space="preserve"> and create </w:t>
      </w:r>
      <w:r w:rsidR="7FC9D9D3">
        <w:t>r</w:t>
      </w:r>
      <w:r w:rsidR="001D740F">
        <w:t>ental agreements.</w:t>
      </w:r>
      <w:r w:rsidR="68209D84">
        <w:t xml:space="preserve"> </w:t>
      </w:r>
      <w:r w:rsidR="0038036F">
        <w:rPr>
          <w:noProof/>
        </w:rPr>
        <w:drawing>
          <wp:inline distT="0" distB="0" distL="0" distR="0" wp14:anchorId="57450206" wp14:editId="03FD728B">
            <wp:extent cx="4660900" cy="1819046"/>
            <wp:effectExtent l="63500" t="63500" r="127000" b="124460"/>
            <wp:docPr id="26" name="Picture 2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024" cy="18370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4C5F79" w14:textId="05C98C2C" w:rsidR="00F64B51" w:rsidRDefault="3A0BD72A" w:rsidP="2B675F0B">
      <w:pPr>
        <w:pStyle w:val="ListParagraph"/>
        <w:numPr>
          <w:ilvl w:val="0"/>
          <w:numId w:val="11"/>
        </w:numPr>
        <w:rPr>
          <w:b/>
          <w:bCs/>
        </w:rPr>
      </w:pPr>
      <w:r w:rsidRPr="2B675F0B">
        <w:rPr>
          <w:b/>
          <w:bCs/>
        </w:rPr>
        <w:t xml:space="preserve">Rental </w:t>
      </w:r>
      <w:r w:rsidR="66012B51" w:rsidRPr="2B675F0B">
        <w:rPr>
          <w:b/>
          <w:bCs/>
        </w:rPr>
        <w:t xml:space="preserve">Application </w:t>
      </w:r>
      <w:r w:rsidRPr="2B675F0B">
        <w:rPr>
          <w:b/>
          <w:bCs/>
        </w:rPr>
        <w:t xml:space="preserve">List </w:t>
      </w:r>
      <w:r w:rsidR="00837BF5" w:rsidRPr="2B675F0B">
        <w:rPr>
          <w:b/>
          <w:bCs/>
        </w:rPr>
        <w:t>View</w:t>
      </w:r>
    </w:p>
    <w:p w14:paraId="1B21A512" w14:textId="502548BB" w:rsidR="00F64B51" w:rsidRDefault="0077592A" w:rsidP="2B675F0B">
      <w:r>
        <w:t xml:space="preserve"> </w:t>
      </w:r>
      <w:r w:rsidR="7C01B779">
        <w:t>Prospective Tenants can create new applications using this section.</w:t>
      </w:r>
    </w:p>
    <w:p w14:paraId="48FFAF31" w14:textId="557DB4B6" w:rsidR="000950CD" w:rsidRDefault="00837BF5" w:rsidP="00DF6C15">
      <w:pPr>
        <w:jc w:val="center"/>
      </w:pPr>
      <w:r w:rsidRPr="00837BF5">
        <w:rPr>
          <w:noProof/>
        </w:rPr>
        <w:drawing>
          <wp:inline distT="0" distB="0" distL="0" distR="0" wp14:anchorId="1F603FA6" wp14:editId="1348F43A">
            <wp:extent cx="4907365" cy="1835150"/>
            <wp:effectExtent l="63500" t="63500" r="121920" b="12065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7333" cy="18388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EB239C" w14:textId="77777777" w:rsidR="00DD2738" w:rsidRDefault="00DD2738" w:rsidP="00DD2738">
      <w:pPr>
        <w:pStyle w:val="ListParagraph"/>
        <w:rPr>
          <w:b/>
          <w:bCs/>
        </w:rPr>
      </w:pPr>
    </w:p>
    <w:p w14:paraId="14CECF1C" w14:textId="583A5C13" w:rsidR="000950CD" w:rsidRDefault="000950CD" w:rsidP="2B675F0B">
      <w:pPr>
        <w:pStyle w:val="ListParagraph"/>
        <w:numPr>
          <w:ilvl w:val="0"/>
          <w:numId w:val="10"/>
        </w:numPr>
        <w:rPr>
          <w:b/>
          <w:bCs/>
        </w:rPr>
      </w:pPr>
      <w:r w:rsidRPr="2B675F0B">
        <w:rPr>
          <w:b/>
          <w:bCs/>
        </w:rPr>
        <w:lastRenderedPageBreak/>
        <w:t>Rent</w:t>
      </w:r>
      <w:r w:rsidR="5B6EE6F1" w:rsidRPr="2B675F0B">
        <w:rPr>
          <w:b/>
          <w:bCs/>
        </w:rPr>
        <w:t>al</w:t>
      </w:r>
      <w:r w:rsidRPr="2B675F0B">
        <w:rPr>
          <w:b/>
          <w:bCs/>
        </w:rPr>
        <w:t xml:space="preserve"> Agreements</w:t>
      </w:r>
      <w:r w:rsidR="6FF0CA71" w:rsidRPr="2B675F0B">
        <w:rPr>
          <w:b/>
          <w:bCs/>
        </w:rPr>
        <w:t>:</w:t>
      </w:r>
    </w:p>
    <w:p w14:paraId="60C94965" w14:textId="0C7F599F" w:rsidR="6FF0CA71" w:rsidRDefault="6FF0CA71" w:rsidP="2B675F0B">
      <w:pPr>
        <w:rPr>
          <w:b/>
          <w:bCs/>
        </w:rPr>
      </w:pPr>
      <w:r>
        <w:t>Landlord create</w:t>
      </w:r>
      <w:r w:rsidR="6C1E7EDA">
        <w:t>s</w:t>
      </w:r>
      <w:r>
        <w:t xml:space="preserve"> </w:t>
      </w:r>
      <w:r w:rsidR="0EA68967">
        <w:t>r</w:t>
      </w:r>
      <w:r>
        <w:t xml:space="preserve">ental agreements </w:t>
      </w:r>
      <w:r w:rsidR="4A1E57C7">
        <w:t>based on the inquiries and applications processed earlier. This can be considered as the last step of the rental signing process.</w:t>
      </w:r>
    </w:p>
    <w:p w14:paraId="4004B4D6" w14:textId="5962B852" w:rsidR="551B9C36" w:rsidRDefault="551B9C36" w:rsidP="00EB5F6A">
      <w:pPr>
        <w:jc w:val="center"/>
      </w:pPr>
      <w:r>
        <w:rPr>
          <w:noProof/>
        </w:rPr>
        <w:drawing>
          <wp:inline distT="0" distB="0" distL="0" distR="0" wp14:anchorId="3E76FD34" wp14:editId="6A367D4B">
            <wp:extent cx="4248150" cy="2115225"/>
            <wp:effectExtent l="63500" t="63500" r="120650" b="132715"/>
            <wp:docPr id="1932102860" name="Picture 1932102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241" cy="21227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FD9602" w14:textId="53C9F036" w:rsidR="64C1694C" w:rsidRDefault="64C1694C" w:rsidP="2B675F0B">
      <w:pPr>
        <w:pStyle w:val="ListParagraph"/>
        <w:numPr>
          <w:ilvl w:val="0"/>
          <w:numId w:val="4"/>
        </w:numPr>
      </w:pPr>
      <w:r w:rsidRPr="2B675F0B">
        <w:rPr>
          <w:b/>
          <w:bCs/>
        </w:rPr>
        <w:t>Agreement List View</w:t>
      </w:r>
      <w:r>
        <w:t>:</w:t>
      </w:r>
    </w:p>
    <w:p w14:paraId="438EC281" w14:textId="6340B41B" w:rsidR="64C1694C" w:rsidRDefault="64C1694C" w:rsidP="2B675F0B">
      <w:r>
        <w:t xml:space="preserve">All the agreements will be available in this </w:t>
      </w:r>
      <w:r w:rsidR="53A9797B">
        <w:t>section</w:t>
      </w:r>
      <w:r>
        <w:t xml:space="preserve"> to review and process as needed.</w:t>
      </w:r>
    </w:p>
    <w:p w14:paraId="0A6580A4" w14:textId="1E13006D" w:rsidR="005F525C" w:rsidRDefault="00B345DD" w:rsidP="00EB5F6A">
      <w:pPr>
        <w:jc w:val="center"/>
      </w:pPr>
      <w:r w:rsidRPr="00B345DD">
        <w:rPr>
          <w:noProof/>
        </w:rPr>
        <w:drawing>
          <wp:inline distT="0" distB="0" distL="0" distR="0" wp14:anchorId="00A6B375" wp14:editId="19D04F58">
            <wp:extent cx="4210050" cy="1728849"/>
            <wp:effectExtent l="63500" t="63500" r="120650" b="125730"/>
            <wp:docPr id="28" name="Picture 2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Wor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4853" cy="17390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BFEB38" w14:textId="5851472D" w:rsidR="005F525C" w:rsidRDefault="005F525C" w:rsidP="2B675F0B">
      <w:r w:rsidRPr="2B675F0B">
        <w:rPr>
          <w:rFonts w:asciiTheme="majorHAnsi" w:eastAsiaTheme="majorEastAsia" w:hAnsiTheme="majorHAnsi" w:cstheme="majorBidi"/>
          <w:b/>
          <w:bCs/>
          <w:color w:val="004F5B"/>
          <w:sz w:val="24"/>
          <w:szCs w:val="24"/>
        </w:rPr>
        <w:t>Tenants</w:t>
      </w:r>
      <w:r w:rsidR="1E154D5C" w:rsidRPr="2B675F0B">
        <w:rPr>
          <w:rFonts w:asciiTheme="majorHAnsi" w:eastAsiaTheme="majorEastAsia" w:hAnsiTheme="majorHAnsi" w:cstheme="majorBidi"/>
          <w:color w:val="004F5B"/>
          <w:sz w:val="24"/>
          <w:szCs w:val="24"/>
        </w:rPr>
        <w:t xml:space="preserve">: </w:t>
      </w:r>
    </w:p>
    <w:p w14:paraId="1AE4C3C9" w14:textId="54A91DA1" w:rsidR="005F525C" w:rsidRDefault="45F36FF9" w:rsidP="00FE48EB">
      <w:r>
        <w:t>T</w:t>
      </w:r>
      <w:r w:rsidR="1E154D5C">
        <w:t>enants</w:t>
      </w:r>
      <w:r>
        <w:t xml:space="preserve"> </w:t>
      </w:r>
      <w:r w:rsidR="4BFED035">
        <w:t>have</w:t>
      </w:r>
      <w:r w:rsidR="1E154D5C">
        <w:t xml:space="preserve"> the same options as</w:t>
      </w:r>
      <w:r w:rsidR="6CAC5D9C">
        <w:t xml:space="preserve"> admins and </w:t>
      </w:r>
      <w:r w:rsidR="3B80E53E">
        <w:t>L</w:t>
      </w:r>
      <w:r w:rsidR="78357766">
        <w:t>andlords</w:t>
      </w:r>
      <w:r w:rsidR="1E154D5C">
        <w:t>, but cannot edit/delete properties, addresses</w:t>
      </w:r>
      <w:r w:rsidR="4420AF7B">
        <w:t xml:space="preserve"> and </w:t>
      </w:r>
      <w:r w:rsidR="1E154D5C">
        <w:t>Rental Agreements</w:t>
      </w:r>
    </w:p>
    <w:p w14:paraId="2619733B" w14:textId="6FE7E8E4" w:rsidR="005F525C" w:rsidRDefault="000D2DE6" w:rsidP="001D740F">
      <w:r w:rsidRPr="003875BD">
        <w:rPr>
          <w:noProof/>
        </w:rPr>
        <w:drawing>
          <wp:inline distT="0" distB="0" distL="0" distR="0" wp14:anchorId="2EDE537D" wp14:editId="2073EDE0">
            <wp:extent cx="5486400" cy="758825"/>
            <wp:effectExtent l="63500" t="63500" r="127000" b="130175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8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D2782F" w14:textId="3E865F2B" w:rsidR="00AA78BD" w:rsidRDefault="00AA78BD" w:rsidP="00430EFC">
      <w:pPr>
        <w:pStyle w:val="Heading3"/>
      </w:pPr>
      <w:bookmarkStart w:id="22" w:name="_Toc127037718"/>
      <w:r w:rsidRPr="2B675F0B">
        <w:rPr>
          <w:b/>
          <w:bCs/>
        </w:rPr>
        <w:t>Administrators</w:t>
      </w:r>
      <w:r w:rsidR="403A07B1">
        <w:t>:</w:t>
      </w:r>
      <w:bookmarkEnd w:id="22"/>
    </w:p>
    <w:p w14:paraId="5856DDF6" w14:textId="2175BF9D" w:rsidR="00AA78BD" w:rsidRDefault="00C65B56" w:rsidP="00AA78BD">
      <w:r>
        <w:t xml:space="preserve">Administrators has all the </w:t>
      </w:r>
      <w:r w:rsidR="002544E6">
        <w:t>access</w:t>
      </w:r>
      <w:r w:rsidR="003A5B4D">
        <w:t xml:space="preserve"> which the Guests, Tenants and Landlords have</w:t>
      </w:r>
      <w:r w:rsidR="002544E6">
        <w:t>.</w:t>
      </w:r>
      <w:r w:rsidR="1A06FE3E">
        <w:t xml:space="preserve"> Additionally, the admin users are responsible for managing the registered users and legal entities.</w:t>
      </w:r>
    </w:p>
    <w:p w14:paraId="777814E8" w14:textId="5150BF42" w:rsidR="2B675F0B" w:rsidRPr="00FE48EB" w:rsidRDefault="42E20434" w:rsidP="00D16213">
      <w:pPr>
        <w:jc w:val="center"/>
      </w:pPr>
      <w:r>
        <w:rPr>
          <w:noProof/>
        </w:rPr>
        <w:lastRenderedPageBreak/>
        <w:drawing>
          <wp:inline distT="0" distB="0" distL="0" distR="0" wp14:anchorId="41A7C857" wp14:editId="1D5D62EE">
            <wp:extent cx="5004739" cy="844550"/>
            <wp:effectExtent l="63500" t="63500" r="126365" b="120650"/>
            <wp:docPr id="31752736" name="Picture 3175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458" cy="8639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D99FFE" w14:textId="0DB99AD7" w:rsidR="00225410" w:rsidRDefault="00E51E0F" w:rsidP="2B675F0B">
      <w:pPr>
        <w:pStyle w:val="Heading3"/>
        <w:numPr>
          <w:ilvl w:val="0"/>
          <w:numId w:val="3"/>
        </w:numPr>
        <w:rPr>
          <w:b/>
          <w:bCs/>
        </w:rPr>
      </w:pPr>
      <w:bookmarkStart w:id="23" w:name="_Toc127037719"/>
      <w:r w:rsidRPr="2B675F0B">
        <w:rPr>
          <w:b/>
          <w:bCs/>
        </w:rPr>
        <w:t>User Management</w:t>
      </w:r>
      <w:r w:rsidR="7EDEECE2" w:rsidRPr="2B675F0B">
        <w:rPr>
          <w:b/>
          <w:bCs/>
        </w:rPr>
        <w:t>:</w:t>
      </w:r>
      <w:bookmarkEnd w:id="23"/>
    </w:p>
    <w:p w14:paraId="2DBD10C2" w14:textId="5B17CDF2" w:rsidR="00FE48EB" w:rsidRDefault="00D70C5D" w:rsidP="00567390">
      <w:r>
        <w:t xml:space="preserve">When </w:t>
      </w:r>
      <w:r w:rsidR="00864011">
        <w:t xml:space="preserve">a user is registered, the admin should create </w:t>
      </w:r>
      <w:r w:rsidR="00CB25ED">
        <w:t xml:space="preserve">a </w:t>
      </w:r>
      <w:r w:rsidR="00215C24">
        <w:t xml:space="preserve">user based on a Legal Entity. </w:t>
      </w:r>
      <w:r w:rsidR="2911AB16">
        <w:t xml:space="preserve">The legal entities </w:t>
      </w:r>
      <w:r w:rsidR="00FE48EB">
        <w:t>are</w:t>
      </w:r>
      <w:r w:rsidR="2911AB16">
        <w:t xml:space="preserve"> converted to L</w:t>
      </w:r>
      <w:r w:rsidR="410E72E5">
        <w:t>andlord</w:t>
      </w:r>
      <w:r w:rsidR="1B5E0101">
        <w:t>s</w:t>
      </w:r>
      <w:r w:rsidR="00EC4106">
        <w:t xml:space="preserve"> or Tenant</w:t>
      </w:r>
      <w:r w:rsidR="46E24DE1">
        <w:t>s</w:t>
      </w:r>
      <w:r w:rsidR="00EC4106">
        <w:t xml:space="preserve"> </w:t>
      </w:r>
      <w:r w:rsidR="4A553B33">
        <w:t>as per the request</w:t>
      </w:r>
      <w:r w:rsidR="00EC4106">
        <w:t>.</w:t>
      </w:r>
      <w:r w:rsidR="41B3BCB9">
        <w:t xml:space="preserve"> </w:t>
      </w:r>
    </w:p>
    <w:p w14:paraId="2FE01209" w14:textId="0C819BFE" w:rsidR="00004893" w:rsidRDefault="00004893" w:rsidP="09B51F86">
      <w:pPr>
        <w:pStyle w:val="Heading3"/>
        <w:numPr>
          <w:ilvl w:val="0"/>
          <w:numId w:val="2"/>
        </w:numPr>
        <w:rPr>
          <w:b/>
          <w:bCs/>
        </w:rPr>
      </w:pPr>
      <w:bookmarkStart w:id="24" w:name="_Toc127037720"/>
      <w:r w:rsidRPr="09B51F86">
        <w:rPr>
          <w:b/>
          <w:bCs/>
        </w:rPr>
        <w:t>Legal Entities Management</w:t>
      </w:r>
      <w:r w:rsidR="41A2FB85" w:rsidRPr="2B675F0B">
        <w:rPr>
          <w:b/>
          <w:bCs/>
          <w:color w:val="004F5B"/>
        </w:rPr>
        <w:t>:</w:t>
      </w:r>
      <w:bookmarkEnd w:id="24"/>
      <w:r w:rsidR="41A2FB85" w:rsidRPr="2B675F0B">
        <w:rPr>
          <w:color w:val="004F5B"/>
        </w:rPr>
        <w:t xml:space="preserve"> </w:t>
      </w:r>
    </w:p>
    <w:p w14:paraId="2F88BE84" w14:textId="22AEB89B" w:rsidR="00004893" w:rsidRDefault="06337FB8" w:rsidP="2B675F0B">
      <w:r>
        <w:t>The registered user needs to be first connected to a Legal Entity. A legal entity can be a Company or Person.</w:t>
      </w:r>
    </w:p>
    <w:p w14:paraId="47703EBA" w14:textId="1CF834EA" w:rsidR="51E15C19" w:rsidRDefault="51E15C19" w:rsidP="00D16213">
      <w:pPr>
        <w:jc w:val="center"/>
      </w:pPr>
      <w:r>
        <w:rPr>
          <w:noProof/>
        </w:rPr>
        <w:drawing>
          <wp:inline distT="0" distB="0" distL="0" distR="0" wp14:anchorId="7DE7082C" wp14:editId="52A699FE">
            <wp:extent cx="4930978" cy="1708150"/>
            <wp:effectExtent l="63500" t="63500" r="123825" b="120650"/>
            <wp:docPr id="1471144274" name="Picture 14711442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534" cy="17180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CE796" w14:textId="2A5AD7D3" w:rsidR="4D8082E7" w:rsidRDefault="4D8082E7" w:rsidP="2B675F0B">
      <w:pPr>
        <w:pStyle w:val="ListParagraph"/>
        <w:numPr>
          <w:ilvl w:val="0"/>
          <w:numId w:val="1"/>
        </w:numPr>
      </w:pPr>
      <w:r w:rsidRPr="2B675F0B">
        <w:rPr>
          <w:b/>
          <w:bCs/>
        </w:rPr>
        <w:t>Legal Entities List View:</w:t>
      </w:r>
    </w:p>
    <w:p w14:paraId="18A306A1" w14:textId="40819E0D" w:rsidR="5C43A080" w:rsidRDefault="5C43A080" w:rsidP="2B675F0B">
      <w:r>
        <w:t>This view shows all the legal entities to be managed by admin user.</w:t>
      </w:r>
    </w:p>
    <w:p w14:paraId="66E10583" w14:textId="4AF565C1" w:rsidR="000C5AEF" w:rsidRDefault="00004893" w:rsidP="00D16213">
      <w:pPr>
        <w:jc w:val="center"/>
      </w:pPr>
      <w:r w:rsidRPr="00004893">
        <w:rPr>
          <w:noProof/>
        </w:rPr>
        <w:drawing>
          <wp:inline distT="0" distB="0" distL="0" distR="0" wp14:anchorId="434D88A3" wp14:editId="4D216781">
            <wp:extent cx="4749768" cy="1809750"/>
            <wp:effectExtent l="63500" t="63500" r="127635" b="120650"/>
            <wp:docPr id="32" name="Picture 3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websit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8447" cy="18321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114431" w14:textId="75F2921F" w:rsidR="00004893" w:rsidRDefault="0AE0D6B1" w:rsidP="2B675F0B">
      <w:r>
        <w:t>The below screenshot show</w:t>
      </w:r>
      <w:r w:rsidR="219B8D38">
        <w:t>s</w:t>
      </w:r>
      <w:r>
        <w:t xml:space="preserve"> the menu options available for the admin user to c</w:t>
      </w:r>
      <w:r w:rsidR="00004893">
        <w:t>reat</w:t>
      </w:r>
      <w:r w:rsidR="26FB81CE">
        <w:t>e</w:t>
      </w:r>
      <w:r w:rsidR="00004893">
        <w:t xml:space="preserve"> Landlords</w:t>
      </w:r>
      <w:r w:rsidR="00CD533C">
        <w:t>,</w:t>
      </w:r>
      <w:r w:rsidR="100CFBEB">
        <w:t xml:space="preserve"> </w:t>
      </w:r>
      <w:r w:rsidR="00CD533C">
        <w:t xml:space="preserve">and Tenants and </w:t>
      </w:r>
      <w:r w:rsidR="00E75DC5">
        <w:t xml:space="preserve">assigning them with a </w:t>
      </w:r>
      <w:r w:rsidR="0083457A">
        <w:t>Legal Entity</w:t>
      </w:r>
      <w:r w:rsidR="061639B4">
        <w:t xml:space="preserve"> using edit button.</w:t>
      </w:r>
    </w:p>
    <w:p w14:paraId="5091D8C4" w14:textId="4009B9D0" w:rsidR="00F74BD0" w:rsidRDefault="00F74BD0" w:rsidP="00D16213">
      <w:pPr>
        <w:jc w:val="center"/>
      </w:pPr>
      <w:r>
        <w:rPr>
          <w:noProof/>
        </w:rPr>
        <w:lastRenderedPageBreak/>
        <w:drawing>
          <wp:inline distT="0" distB="0" distL="0" distR="0" wp14:anchorId="56935E17" wp14:editId="7BD3385A">
            <wp:extent cx="4845819" cy="1854200"/>
            <wp:effectExtent l="63500" t="63500" r="132715" b="127000"/>
            <wp:docPr id="30" name="Picture 30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203" cy="1870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B90474" w14:textId="36210CD3" w:rsidR="2B675F0B" w:rsidRDefault="2B675F0B" w:rsidP="1F468124">
      <w:pPr>
        <w:jc w:val="center"/>
      </w:pPr>
      <w:r>
        <w:br w:type="page"/>
      </w:r>
    </w:p>
    <w:p w14:paraId="280CD59F" w14:textId="6678D490" w:rsidR="2B675F0B" w:rsidRDefault="2B675F0B" w:rsidP="462508ED">
      <w:pPr>
        <w:jc w:val="center"/>
        <w:rPr>
          <w:sz w:val="48"/>
          <w:szCs w:val="48"/>
        </w:rPr>
      </w:pPr>
    </w:p>
    <w:p w14:paraId="7A09CCF3" w14:textId="4AD20399" w:rsidR="2B675F0B" w:rsidRDefault="2B675F0B" w:rsidP="462508ED">
      <w:pPr>
        <w:jc w:val="center"/>
        <w:rPr>
          <w:sz w:val="48"/>
          <w:szCs w:val="48"/>
        </w:rPr>
      </w:pPr>
    </w:p>
    <w:p w14:paraId="14C6CE66" w14:textId="15E8B899" w:rsidR="2B675F0B" w:rsidRDefault="233B663A" w:rsidP="0DA4CBB1">
      <w:pPr>
        <w:jc w:val="center"/>
        <w:rPr>
          <w:sz w:val="56"/>
          <w:szCs w:val="56"/>
        </w:rPr>
      </w:pPr>
      <w:r w:rsidRPr="002227E3">
        <w:rPr>
          <w:sz w:val="48"/>
          <w:szCs w:val="48"/>
        </w:rPr>
        <w:t>System Designs and Diagrams</w:t>
      </w:r>
    </w:p>
    <w:p w14:paraId="0DE3EF68" w14:textId="613097A6" w:rsidR="462508ED" w:rsidRDefault="462508ED" w:rsidP="462508ED">
      <w:pPr>
        <w:jc w:val="center"/>
        <w:rPr>
          <w:sz w:val="48"/>
          <w:szCs w:val="48"/>
        </w:rPr>
      </w:pPr>
    </w:p>
    <w:p w14:paraId="1E0B8FCF" w14:textId="13F67BE9" w:rsidR="462508ED" w:rsidRDefault="462508ED" w:rsidP="462508ED">
      <w:pPr>
        <w:jc w:val="center"/>
        <w:rPr>
          <w:sz w:val="48"/>
          <w:szCs w:val="48"/>
        </w:rPr>
      </w:pPr>
    </w:p>
    <w:p w14:paraId="0E642F1E" w14:textId="44738A12" w:rsidR="370967F6" w:rsidRDefault="370967F6">
      <w:r>
        <w:br w:type="page"/>
      </w:r>
    </w:p>
    <w:p w14:paraId="20291E1A" w14:textId="64724C6D" w:rsidR="7CC7E21C" w:rsidRDefault="7CC7E21C" w:rsidP="2B675F0B">
      <w:pPr>
        <w:pStyle w:val="Heading2"/>
        <w:rPr>
          <w:sz w:val="32"/>
          <w:szCs w:val="32"/>
        </w:rPr>
      </w:pPr>
      <w:bookmarkStart w:id="25" w:name="_Toc127037721"/>
      <w:r w:rsidRPr="2B675F0B">
        <w:rPr>
          <w:sz w:val="36"/>
          <w:szCs w:val="36"/>
        </w:rPr>
        <w:lastRenderedPageBreak/>
        <w:t>D</w:t>
      </w:r>
      <w:r w:rsidR="3AF6CE46" w:rsidRPr="2B675F0B">
        <w:rPr>
          <w:sz w:val="36"/>
          <w:szCs w:val="36"/>
        </w:rPr>
        <w:t>iagrams</w:t>
      </w:r>
      <w:bookmarkEnd w:id="25"/>
    </w:p>
    <w:p w14:paraId="05D5709C" w14:textId="1BCDD807" w:rsidR="3C711580" w:rsidRDefault="3C711580" w:rsidP="2B675F0B">
      <w:pPr>
        <w:pStyle w:val="ListParagraph"/>
        <w:numPr>
          <w:ilvl w:val="0"/>
          <w:numId w:val="9"/>
        </w:numPr>
      </w:pPr>
      <w:r>
        <w:t>Context Diagram</w:t>
      </w:r>
    </w:p>
    <w:p w14:paraId="78F002B8" w14:textId="71B6F1C7" w:rsidR="3C711580" w:rsidRDefault="3C711580" w:rsidP="2B675F0B">
      <w:pPr>
        <w:jc w:val="center"/>
      </w:pPr>
      <w:r>
        <w:rPr>
          <w:noProof/>
        </w:rPr>
        <w:drawing>
          <wp:inline distT="0" distB="0" distL="0" distR="0" wp14:anchorId="598D07A1" wp14:editId="3A6A6AD8">
            <wp:extent cx="4572000" cy="2105025"/>
            <wp:effectExtent l="63500" t="63500" r="127000" b="130175"/>
            <wp:docPr id="964696813" name="Picture 964696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F22EC5" w14:textId="784AE9AE" w:rsidR="7A822973" w:rsidRDefault="00000000" w:rsidP="2B675F0B">
      <w:hyperlink r:id="rId48">
        <w:r w:rsidR="7A822973" w:rsidRPr="2B675F0B">
          <w:rPr>
            <w:rStyle w:val="Hyperlink"/>
          </w:rPr>
          <w:t>https://github.com/cs-425-student-project-miu-edu/student-project/blob/main/documents/diagrams/ContextDiagram.svg</w:t>
        </w:r>
      </w:hyperlink>
      <w:r w:rsidR="7A822973">
        <w:t xml:space="preserve"> </w:t>
      </w:r>
    </w:p>
    <w:p w14:paraId="331A30D5" w14:textId="7A0E51D4" w:rsidR="2B675F0B" w:rsidRDefault="2B675F0B" w:rsidP="2B675F0B">
      <w:pPr>
        <w:jc w:val="center"/>
      </w:pPr>
    </w:p>
    <w:p w14:paraId="51D1E3A4" w14:textId="72DF6940" w:rsidR="2B675F0B" w:rsidRDefault="2B675F0B">
      <w:r>
        <w:br w:type="page"/>
      </w:r>
    </w:p>
    <w:p w14:paraId="17FA292A" w14:textId="72FDF089" w:rsidR="3C711580" w:rsidRDefault="3C711580" w:rsidP="2B675F0B">
      <w:pPr>
        <w:pStyle w:val="ListParagraph"/>
        <w:numPr>
          <w:ilvl w:val="0"/>
          <w:numId w:val="9"/>
        </w:numPr>
      </w:pPr>
      <w:r>
        <w:lastRenderedPageBreak/>
        <w:t>Use Case Diagram</w:t>
      </w:r>
    </w:p>
    <w:p w14:paraId="35AE7025" w14:textId="4A1DF285" w:rsidR="3C711580" w:rsidRDefault="3C711580" w:rsidP="2B675F0B">
      <w:pPr>
        <w:jc w:val="center"/>
      </w:pPr>
      <w:r>
        <w:rPr>
          <w:noProof/>
        </w:rPr>
        <w:drawing>
          <wp:inline distT="0" distB="0" distL="0" distR="0" wp14:anchorId="0E81FD3B" wp14:editId="35885028">
            <wp:extent cx="4572000" cy="3219450"/>
            <wp:effectExtent l="63500" t="63500" r="127000" b="133350"/>
            <wp:docPr id="674803163" name="Picture 674803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19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DEC6CC" w14:textId="50B6B0EC" w:rsidR="4142A6C0" w:rsidRDefault="00000000" w:rsidP="2B675F0B">
      <w:hyperlink r:id="rId50">
        <w:r w:rsidR="4142A6C0" w:rsidRPr="2B675F0B">
          <w:rPr>
            <w:rStyle w:val="Hyperlink"/>
          </w:rPr>
          <w:t>https://github.com/cs-425-student-project-miu-edu/student-project/blob/main/documents/diagrams/UseCaseDiagram.svg</w:t>
        </w:r>
      </w:hyperlink>
      <w:r w:rsidR="4142A6C0">
        <w:t xml:space="preserve"> </w:t>
      </w:r>
    </w:p>
    <w:p w14:paraId="4DF8E37E" w14:textId="51CC2D36" w:rsidR="2B675F0B" w:rsidRDefault="2B675F0B">
      <w:r>
        <w:br w:type="page"/>
      </w:r>
    </w:p>
    <w:p w14:paraId="422F584B" w14:textId="47E32161" w:rsidR="5C3EF2B9" w:rsidRDefault="5C3EF2B9" w:rsidP="2B675F0B">
      <w:pPr>
        <w:pStyle w:val="ListParagraph"/>
        <w:numPr>
          <w:ilvl w:val="0"/>
          <w:numId w:val="9"/>
        </w:numPr>
      </w:pPr>
      <w:r>
        <w:lastRenderedPageBreak/>
        <w:t xml:space="preserve">Class Diagram </w:t>
      </w:r>
    </w:p>
    <w:p w14:paraId="1161EB43" w14:textId="79AC6192" w:rsidR="5C3EF2B9" w:rsidRDefault="5C3EF2B9" w:rsidP="2B675F0B">
      <w:pPr>
        <w:jc w:val="center"/>
      </w:pPr>
      <w:r>
        <w:rPr>
          <w:noProof/>
        </w:rPr>
        <w:drawing>
          <wp:inline distT="0" distB="0" distL="0" distR="0" wp14:anchorId="4411978B" wp14:editId="153D572A">
            <wp:extent cx="4572000" cy="3324225"/>
            <wp:effectExtent l="63500" t="63500" r="127000" b="130175"/>
            <wp:docPr id="974484482" name="Picture 974484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24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5775AD" w14:textId="6F165FD6" w:rsidR="0BC2CD88" w:rsidRDefault="00000000" w:rsidP="2B675F0B">
      <w:hyperlink r:id="rId52">
        <w:r w:rsidR="0BC2CD88" w:rsidRPr="2B675F0B">
          <w:rPr>
            <w:rStyle w:val="Hyperlink"/>
          </w:rPr>
          <w:t>https://github.com/cs-425-student-project-miu-edu/student-project/blob/main/documents/diagrams/ClassDiagram.svg</w:t>
        </w:r>
      </w:hyperlink>
      <w:r w:rsidR="0BC2CD88">
        <w:t xml:space="preserve"> </w:t>
      </w:r>
    </w:p>
    <w:p w14:paraId="4E43D0C8" w14:textId="29FCF6CE" w:rsidR="2B675F0B" w:rsidRDefault="2B675F0B">
      <w:r>
        <w:br w:type="page"/>
      </w:r>
    </w:p>
    <w:p w14:paraId="05B089E5" w14:textId="5E0E0EDC" w:rsidR="071D38F2" w:rsidRDefault="071D38F2" w:rsidP="2B675F0B">
      <w:pPr>
        <w:pStyle w:val="ListParagraph"/>
        <w:numPr>
          <w:ilvl w:val="0"/>
          <w:numId w:val="9"/>
        </w:numPr>
      </w:pPr>
      <w:r>
        <w:lastRenderedPageBreak/>
        <w:t xml:space="preserve">Sequence Diagram </w:t>
      </w:r>
    </w:p>
    <w:p w14:paraId="015F3EB5" w14:textId="4562C9B5" w:rsidR="1630318C" w:rsidRDefault="1630318C" w:rsidP="2B675F0B">
      <w:pPr>
        <w:jc w:val="center"/>
      </w:pPr>
      <w:r>
        <w:rPr>
          <w:noProof/>
        </w:rPr>
        <w:drawing>
          <wp:inline distT="0" distB="0" distL="0" distR="0" wp14:anchorId="0EA2A366" wp14:editId="245819C1">
            <wp:extent cx="5289578" cy="2457450"/>
            <wp:effectExtent l="63500" t="63500" r="133350" b="120650"/>
            <wp:docPr id="463642015" name="Picture 46364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578" cy="2457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1AC1B" w14:textId="36832B33" w:rsidR="43CE52B0" w:rsidRDefault="43CE52B0" w:rsidP="2B675F0B">
      <w:pPr>
        <w:jc w:val="center"/>
        <w:rPr>
          <w:color w:val="007DEB" w:themeColor="background2" w:themeShade="80"/>
          <w:sz w:val="18"/>
          <w:szCs w:val="18"/>
        </w:rPr>
      </w:pPr>
      <w:r w:rsidRPr="2B675F0B">
        <w:rPr>
          <w:color w:val="007DEB" w:themeColor="background2" w:themeShade="80"/>
          <w:sz w:val="18"/>
          <w:szCs w:val="18"/>
        </w:rPr>
        <w:t xml:space="preserve">Create Inquiry </w:t>
      </w:r>
    </w:p>
    <w:p w14:paraId="5F10B3BA" w14:textId="6A2A0552" w:rsidR="1630318C" w:rsidRDefault="1630318C" w:rsidP="2B675F0B">
      <w:pPr>
        <w:jc w:val="center"/>
      </w:pPr>
      <w:r>
        <w:rPr>
          <w:noProof/>
        </w:rPr>
        <w:drawing>
          <wp:inline distT="0" distB="0" distL="0" distR="0" wp14:anchorId="418BBB4A" wp14:editId="644971EB">
            <wp:extent cx="5275917" cy="1670707"/>
            <wp:effectExtent l="63500" t="63500" r="121920" b="132715"/>
            <wp:docPr id="637648900" name="Picture 637648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327" cy="16765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FE86A7" w14:textId="76C46FE5" w:rsidR="5AF04B6C" w:rsidRDefault="5AF04B6C" w:rsidP="2B675F0B">
      <w:pPr>
        <w:jc w:val="center"/>
        <w:rPr>
          <w:color w:val="007DEB" w:themeColor="background2" w:themeShade="80"/>
          <w:sz w:val="18"/>
          <w:szCs w:val="18"/>
        </w:rPr>
      </w:pPr>
      <w:r w:rsidRPr="2B675F0B">
        <w:rPr>
          <w:color w:val="007DEB" w:themeColor="background2" w:themeShade="80"/>
          <w:sz w:val="18"/>
          <w:szCs w:val="18"/>
        </w:rPr>
        <w:t>Registered User Search Property</w:t>
      </w:r>
    </w:p>
    <w:p w14:paraId="38804B7B" w14:textId="05913E96" w:rsidR="1630318C" w:rsidRDefault="1630318C" w:rsidP="2B675F0B">
      <w:pPr>
        <w:jc w:val="center"/>
      </w:pPr>
      <w:r>
        <w:rPr>
          <w:noProof/>
        </w:rPr>
        <w:drawing>
          <wp:inline distT="0" distB="0" distL="0" distR="0" wp14:anchorId="3E64B941" wp14:editId="3EEF1076">
            <wp:extent cx="5266640" cy="1718004"/>
            <wp:effectExtent l="63500" t="63500" r="131445" b="123825"/>
            <wp:docPr id="1471345013" name="Picture 1471345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222"/>
                    <a:stretch>
                      <a:fillRect/>
                    </a:stretch>
                  </pic:blipFill>
                  <pic:spPr>
                    <a:xfrm>
                      <a:off x="0" y="0"/>
                      <a:ext cx="5277782" cy="17216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4D9D6D" w14:textId="2E3817EF" w:rsidR="550DE72A" w:rsidRDefault="550DE72A" w:rsidP="2B675F0B">
      <w:pPr>
        <w:jc w:val="center"/>
        <w:rPr>
          <w:color w:val="007DEB" w:themeColor="background2" w:themeShade="80"/>
          <w:sz w:val="18"/>
          <w:szCs w:val="18"/>
        </w:rPr>
      </w:pPr>
      <w:r w:rsidRPr="2B675F0B">
        <w:rPr>
          <w:color w:val="007DEB" w:themeColor="background2" w:themeShade="80"/>
          <w:sz w:val="18"/>
          <w:szCs w:val="18"/>
        </w:rPr>
        <w:t>Respond to Inquiry</w:t>
      </w:r>
    </w:p>
    <w:p w14:paraId="7542B370" w14:textId="3DB6B838" w:rsidR="1630318C" w:rsidRDefault="1630318C" w:rsidP="2B675F0B">
      <w:pPr>
        <w:jc w:val="center"/>
      </w:pPr>
      <w:r>
        <w:rPr>
          <w:noProof/>
        </w:rPr>
        <w:lastRenderedPageBreak/>
        <w:drawing>
          <wp:inline distT="0" distB="0" distL="0" distR="0" wp14:anchorId="7244EE5D" wp14:editId="439F8C80">
            <wp:extent cx="5193994" cy="1449990"/>
            <wp:effectExtent l="63500" t="63500" r="127635" b="125095"/>
            <wp:docPr id="1297450185" name="Picture 1297450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574" cy="14551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B9F17D" w14:textId="1AC2950C" w:rsidR="346059C3" w:rsidRDefault="346059C3" w:rsidP="2B675F0B">
      <w:pPr>
        <w:jc w:val="center"/>
        <w:rPr>
          <w:color w:val="007DEB" w:themeColor="background2" w:themeShade="80"/>
          <w:sz w:val="18"/>
          <w:szCs w:val="18"/>
        </w:rPr>
      </w:pPr>
      <w:r w:rsidRPr="2B675F0B">
        <w:rPr>
          <w:color w:val="007DEB" w:themeColor="background2" w:themeShade="80"/>
          <w:sz w:val="18"/>
          <w:szCs w:val="18"/>
        </w:rPr>
        <w:t>Submit Rent Application</w:t>
      </w:r>
    </w:p>
    <w:p w14:paraId="35DCB5BE" w14:textId="17289E29" w:rsidR="002D4BCC" w:rsidRDefault="002D4BCC" w:rsidP="002D4BCC">
      <w:pPr>
        <w:rPr>
          <w:color w:val="007DEB" w:themeColor="background2" w:themeShade="80"/>
          <w:sz w:val="18"/>
          <w:szCs w:val="18"/>
        </w:rPr>
      </w:pPr>
    </w:p>
    <w:p w14:paraId="0C48597F" w14:textId="7024A295" w:rsidR="004170F1" w:rsidRPr="004170F1" w:rsidRDefault="00F711C8" w:rsidP="002D4BCC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>All these diagrams are preserved and stored in GitHub in the following link:</w:t>
      </w:r>
    </w:p>
    <w:p w14:paraId="35A9F207" w14:textId="4666AF3C" w:rsidR="2B675F0B" w:rsidRDefault="00000000" w:rsidP="00313840">
      <w:hyperlink r:id="rId57">
        <w:r w:rsidR="231A7F0C" w:rsidRPr="2B675F0B">
          <w:rPr>
            <w:rStyle w:val="Hyperlink"/>
          </w:rPr>
          <w:t>https://github.com/cs-425-student-project-miu-edu/student-project/tree/main/documents/diagrams/sequenceDiagrams</w:t>
        </w:r>
      </w:hyperlink>
      <w:r w:rsidR="231A7F0C" w:rsidRPr="2B675F0B">
        <w:rPr>
          <w:color w:val="007DEB" w:themeColor="background2" w:themeShade="80"/>
        </w:rPr>
        <w:t xml:space="preserve"> </w:t>
      </w:r>
    </w:p>
    <w:p w14:paraId="4EC2BB5B" w14:textId="1F9A6861" w:rsidR="00AF5AEA" w:rsidRDefault="00AF5AEA" w:rsidP="00AF5AEA">
      <w:pPr>
        <w:pStyle w:val="ListParagraph"/>
      </w:pPr>
    </w:p>
    <w:p w14:paraId="01A30E4F" w14:textId="77777777" w:rsidR="00AF5AEA" w:rsidRDefault="00AF5AEA" w:rsidP="00AF5AEA">
      <w:pPr>
        <w:pStyle w:val="ListParagraph"/>
      </w:pPr>
    </w:p>
    <w:p w14:paraId="28A15C23" w14:textId="05EC2136" w:rsidR="5C3EF2B9" w:rsidRDefault="5C3EF2B9" w:rsidP="2B675F0B">
      <w:pPr>
        <w:pStyle w:val="ListParagraph"/>
        <w:numPr>
          <w:ilvl w:val="0"/>
          <w:numId w:val="9"/>
        </w:numPr>
      </w:pPr>
      <w:r>
        <w:t>Architecture Diagram</w:t>
      </w:r>
    </w:p>
    <w:p w14:paraId="278882B2" w14:textId="1794FF08" w:rsidR="5C3EF2B9" w:rsidRDefault="5C3EF2B9" w:rsidP="2B675F0B">
      <w:pPr>
        <w:jc w:val="center"/>
      </w:pPr>
      <w:r>
        <w:rPr>
          <w:noProof/>
        </w:rPr>
        <w:drawing>
          <wp:inline distT="0" distB="0" distL="0" distR="0" wp14:anchorId="2F16CF07" wp14:editId="3BF2731A">
            <wp:extent cx="4572000" cy="3057525"/>
            <wp:effectExtent l="63500" t="63500" r="127000" b="130175"/>
            <wp:docPr id="1160017874" name="Picture 1160017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AD9386" w14:textId="51077C32" w:rsidR="2B675F0B" w:rsidRDefault="2B675F0B" w:rsidP="2B675F0B">
      <w:pPr>
        <w:jc w:val="center"/>
      </w:pPr>
    </w:p>
    <w:p w14:paraId="6649BCA5" w14:textId="5D6F5A57" w:rsidR="02563A4F" w:rsidRDefault="00000000" w:rsidP="2B675F0B">
      <w:pPr>
        <w:ind w:left="720"/>
      </w:pPr>
      <w:hyperlink r:id="rId59">
        <w:r w:rsidR="02563A4F" w:rsidRPr="2B675F0B">
          <w:rPr>
            <w:rStyle w:val="Hyperlink"/>
          </w:rPr>
          <w:t>https://github.com/cs-425-student-project-miu-edu/student-project/blob/main/documents/diagrams/Architecture.svg</w:t>
        </w:r>
      </w:hyperlink>
      <w:r w:rsidR="02563A4F">
        <w:t xml:space="preserve"> </w:t>
      </w:r>
    </w:p>
    <w:p w14:paraId="7A45633C" w14:textId="61C8B7AD" w:rsidR="00230E07" w:rsidRDefault="00230E07" w:rsidP="2B675F0B">
      <w:pPr>
        <w:ind w:left="720"/>
      </w:pPr>
    </w:p>
    <w:p w14:paraId="36E9E980" w14:textId="44DBFEF6" w:rsidR="00230E07" w:rsidRDefault="00230E07" w:rsidP="00293579"/>
    <w:sectPr w:rsidR="00230E07" w:rsidSect="005F4C25">
      <w:headerReference w:type="default" r:id="rId60"/>
      <w:footerReference w:type="default" r:id="rId61"/>
      <w:headerReference w:type="first" r:id="rId62"/>
      <w:footerReference w:type="first" r:id="rId63"/>
      <w:pgSz w:w="11907" w:h="16839"/>
      <w:pgMar w:top="1440" w:right="1440" w:bottom="1440" w:left="1440" w:header="720" w:footer="720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3F7DC2" w14:textId="77777777" w:rsidR="00630A57" w:rsidRDefault="00630A57" w:rsidP="00C6554A">
      <w:pPr>
        <w:spacing w:before="0" w:after="0" w:line="240" w:lineRule="auto"/>
      </w:pPr>
      <w:r>
        <w:separator/>
      </w:r>
    </w:p>
  </w:endnote>
  <w:endnote w:type="continuationSeparator" w:id="0">
    <w:p w14:paraId="46D6C694" w14:textId="77777777" w:rsidR="00630A57" w:rsidRDefault="00630A57" w:rsidP="00C6554A">
      <w:pPr>
        <w:spacing w:before="0" w:after="0" w:line="240" w:lineRule="auto"/>
      </w:pPr>
      <w:r>
        <w:continuationSeparator/>
      </w:r>
    </w:p>
  </w:endnote>
  <w:endnote w:type="continuationNotice" w:id="1">
    <w:p w14:paraId="1346C684" w14:textId="77777777" w:rsidR="00630A57" w:rsidRDefault="00630A57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HGMinchoE">
    <w:altName w:val="HG明朝E"/>
    <w:panose1 w:val="02020909000000000000"/>
    <w:charset w:val="8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83DFD" w14:textId="77777777" w:rsidR="00604DC3" w:rsidRDefault="00ED7C44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2B4294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B675F0B" w14:paraId="01FEF22D" w14:textId="77777777" w:rsidTr="2B675F0B">
      <w:trPr>
        <w:trHeight w:val="300"/>
      </w:trPr>
      <w:tc>
        <w:tcPr>
          <w:tcW w:w="3005" w:type="dxa"/>
        </w:tcPr>
        <w:p w14:paraId="41958E36" w14:textId="3E16A1FD" w:rsidR="2B675F0B" w:rsidRDefault="2B675F0B" w:rsidP="2B675F0B">
          <w:pPr>
            <w:pStyle w:val="Header"/>
            <w:ind w:left="-115"/>
          </w:pPr>
        </w:p>
      </w:tc>
      <w:tc>
        <w:tcPr>
          <w:tcW w:w="3005" w:type="dxa"/>
        </w:tcPr>
        <w:p w14:paraId="3A5C8BA2" w14:textId="122F21FA" w:rsidR="2B675F0B" w:rsidRDefault="2B675F0B" w:rsidP="2B675F0B">
          <w:pPr>
            <w:pStyle w:val="Header"/>
            <w:jc w:val="center"/>
          </w:pPr>
        </w:p>
      </w:tc>
      <w:tc>
        <w:tcPr>
          <w:tcW w:w="3005" w:type="dxa"/>
        </w:tcPr>
        <w:p w14:paraId="7DC7A2A7" w14:textId="37416DEE" w:rsidR="2B675F0B" w:rsidRDefault="2B675F0B" w:rsidP="2B675F0B">
          <w:pPr>
            <w:pStyle w:val="Header"/>
            <w:ind w:right="-115"/>
            <w:jc w:val="right"/>
          </w:pPr>
        </w:p>
      </w:tc>
    </w:tr>
  </w:tbl>
  <w:p w14:paraId="62689D68" w14:textId="44C7D8F8" w:rsidR="2B675F0B" w:rsidRDefault="00C07427" w:rsidP="2B675F0B">
    <w:pPr>
      <w:pStyle w:val="Footer"/>
    </w:pPr>
    <w:r>
      <w:t>February 11,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F3CAC0" w14:textId="77777777" w:rsidR="00630A57" w:rsidRDefault="00630A57" w:rsidP="00C6554A">
      <w:pPr>
        <w:spacing w:before="0" w:after="0" w:line="240" w:lineRule="auto"/>
      </w:pPr>
      <w:r>
        <w:separator/>
      </w:r>
    </w:p>
  </w:footnote>
  <w:footnote w:type="continuationSeparator" w:id="0">
    <w:p w14:paraId="34671C7F" w14:textId="77777777" w:rsidR="00630A57" w:rsidRDefault="00630A57" w:rsidP="00C6554A">
      <w:pPr>
        <w:spacing w:before="0" w:after="0" w:line="240" w:lineRule="auto"/>
      </w:pPr>
      <w:r>
        <w:continuationSeparator/>
      </w:r>
    </w:p>
  </w:footnote>
  <w:footnote w:type="continuationNotice" w:id="1">
    <w:p w14:paraId="58BA0DE8" w14:textId="77777777" w:rsidR="00630A57" w:rsidRDefault="00630A57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B675F0B" w14:paraId="0310695B" w14:textId="77777777" w:rsidTr="2B675F0B">
      <w:trPr>
        <w:trHeight w:val="300"/>
      </w:trPr>
      <w:tc>
        <w:tcPr>
          <w:tcW w:w="3005" w:type="dxa"/>
        </w:tcPr>
        <w:p w14:paraId="55B5ED9F" w14:textId="1B3DC09B" w:rsidR="2B675F0B" w:rsidRDefault="2B675F0B" w:rsidP="2B675F0B">
          <w:pPr>
            <w:pStyle w:val="Header"/>
            <w:ind w:left="-115"/>
          </w:pPr>
        </w:p>
      </w:tc>
      <w:tc>
        <w:tcPr>
          <w:tcW w:w="3005" w:type="dxa"/>
        </w:tcPr>
        <w:p w14:paraId="298522E8" w14:textId="1A14B3EB" w:rsidR="2B675F0B" w:rsidRDefault="2B675F0B" w:rsidP="2B675F0B">
          <w:pPr>
            <w:pStyle w:val="Header"/>
            <w:jc w:val="center"/>
          </w:pPr>
        </w:p>
      </w:tc>
      <w:tc>
        <w:tcPr>
          <w:tcW w:w="3005" w:type="dxa"/>
        </w:tcPr>
        <w:p w14:paraId="52173174" w14:textId="0954A053" w:rsidR="2B675F0B" w:rsidRDefault="2B675F0B" w:rsidP="2B675F0B">
          <w:pPr>
            <w:pStyle w:val="Header"/>
            <w:ind w:right="-115"/>
            <w:jc w:val="right"/>
          </w:pPr>
        </w:p>
      </w:tc>
    </w:tr>
  </w:tbl>
  <w:p w14:paraId="1D6EFDE2" w14:textId="328B7996" w:rsidR="2B675F0B" w:rsidRDefault="2B675F0B" w:rsidP="2B675F0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B675F0B" w14:paraId="06FC1F3D" w14:textId="77777777" w:rsidTr="2B675F0B">
      <w:trPr>
        <w:trHeight w:val="300"/>
      </w:trPr>
      <w:tc>
        <w:tcPr>
          <w:tcW w:w="3005" w:type="dxa"/>
        </w:tcPr>
        <w:p w14:paraId="05AC3254" w14:textId="58B34AB8" w:rsidR="2B675F0B" w:rsidRDefault="2B675F0B" w:rsidP="2B675F0B">
          <w:pPr>
            <w:pStyle w:val="Header"/>
            <w:ind w:left="-115"/>
          </w:pPr>
        </w:p>
      </w:tc>
      <w:tc>
        <w:tcPr>
          <w:tcW w:w="3005" w:type="dxa"/>
        </w:tcPr>
        <w:p w14:paraId="0E0D9470" w14:textId="5DEDFA65" w:rsidR="2B675F0B" w:rsidRDefault="2B675F0B" w:rsidP="2B675F0B">
          <w:pPr>
            <w:pStyle w:val="Header"/>
            <w:jc w:val="center"/>
          </w:pPr>
        </w:p>
      </w:tc>
      <w:tc>
        <w:tcPr>
          <w:tcW w:w="3005" w:type="dxa"/>
        </w:tcPr>
        <w:p w14:paraId="7B5484A4" w14:textId="68412ED0" w:rsidR="2B675F0B" w:rsidRDefault="2B675F0B" w:rsidP="2B675F0B">
          <w:pPr>
            <w:pStyle w:val="Header"/>
            <w:ind w:right="-115"/>
            <w:jc w:val="right"/>
          </w:pPr>
        </w:p>
      </w:tc>
    </w:tr>
  </w:tbl>
  <w:p w14:paraId="7790F228" w14:textId="4D7C6B62" w:rsidR="2B675F0B" w:rsidRDefault="2B675F0B" w:rsidP="2B675F0B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M9uJcdhgvoDZxY" int2:id="Jg3Vw7tx">
      <int2:state int2:value="Rejected" int2:type="LegacyProofing"/>
    </int2:textHash>
    <int2:textHash int2:hashCode="l/z6GhEzzvdVUH" int2:id="S3ttOMby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0EDA2B1D"/>
    <w:multiLevelType w:val="hybridMultilevel"/>
    <w:tmpl w:val="F184E826"/>
    <w:lvl w:ilvl="0" w:tplc="A940A924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62802FE0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F2AA5A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F0EF128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34495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6BFE510C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9948FD7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B268F504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3EFA59D2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7982910"/>
    <w:multiLevelType w:val="hybridMultilevel"/>
    <w:tmpl w:val="187A6550"/>
    <w:lvl w:ilvl="0" w:tplc="3A1CB4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28E9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70C0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9E3C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CACF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BEC4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D66A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4EBD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CFE3C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7BC6D11"/>
    <w:multiLevelType w:val="hybridMultilevel"/>
    <w:tmpl w:val="0BFE7F76"/>
    <w:lvl w:ilvl="0" w:tplc="4F2CDF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16A6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E6890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EEDD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2CF0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980D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3CB3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2D4B7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44667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AA0899E"/>
    <w:multiLevelType w:val="hybridMultilevel"/>
    <w:tmpl w:val="785843CC"/>
    <w:lvl w:ilvl="0" w:tplc="62DCF4BA">
      <w:start w:val="1"/>
      <w:numFmt w:val="bullet"/>
      <w:lvlText w:val="−"/>
      <w:lvlJc w:val="left"/>
      <w:pPr>
        <w:ind w:left="720" w:hanging="360"/>
      </w:pPr>
      <w:rPr>
        <w:rFonts w:ascii="Century Gothic" w:hAnsi="Century Gothic" w:hint="default"/>
      </w:rPr>
    </w:lvl>
    <w:lvl w:ilvl="1" w:tplc="46BAD3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0040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5E0C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AE85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17EF5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662F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82F9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1E44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90013E"/>
    <w:multiLevelType w:val="hybridMultilevel"/>
    <w:tmpl w:val="571061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37E449"/>
    <w:multiLevelType w:val="hybridMultilevel"/>
    <w:tmpl w:val="E3F48522"/>
    <w:lvl w:ilvl="0" w:tplc="E1E831FE">
      <w:start w:val="1"/>
      <w:numFmt w:val="bullet"/>
      <w:lvlText w:val="−"/>
      <w:lvlJc w:val="left"/>
      <w:pPr>
        <w:ind w:left="720" w:hanging="360"/>
      </w:pPr>
      <w:rPr>
        <w:rFonts w:ascii="Century Gothic" w:hAnsi="Century Gothic" w:hint="default"/>
      </w:rPr>
    </w:lvl>
    <w:lvl w:ilvl="1" w:tplc="630A06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A0A18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CA12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DD4CE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9C06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42EC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AA23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76A61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B0DBF7"/>
    <w:multiLevelType w:val="hybridMultilevel"/>
    <w:tmpl w:val="19509808"/>
    <w:lvl w:ilvl="0" w:tplc="E078EE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1CC01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BA15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984F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EE09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5A77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09E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2843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FCC1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A9A79F8"/>
    <w:multiLevelType w:val="hybridMultilevel"/>
    <w:tmpl w:val="743E05C2"/>
    <w:lvl w:ilvl="0" w:tplc="59EC34D4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20C8E92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BC24F0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F4AFD4E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18AC9A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CA2ED7D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B6A2A1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9502A3C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AF249FA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FCA8D7A"/>
    <w:multiLevelType w:val="hybridMultilevel"/>
    <w:tmpl w:val="0C2C79DC"/>
    <w:lvl w:ilvl="0" w:tplc="7AC43D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0644E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FEC00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C4E87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C9496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BCC20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DEC9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13AC8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C409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3C864F"/>
    <w:multiLevelType w:val="hybridMultilevel"/>
    <w:tmpl w:val="3DC8A58A"/>
    <w:lvl w:ilvl="0" w:tplc="3620B6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6264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9E64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F8B3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AC2E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26CB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4A60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CAFE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9011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88D9142"/>
    <w:multiLevelType w:val="hybridMultilevel"/>
    <w:tmpl w:val="8794AF4E"/>
    <w:lvl w:ilvl="0" w:tplc="CE8A1F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440E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AA674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9C2E3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F40C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5AA2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043A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1E04F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1A68E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37CF20"/>
    <w:multiLevelType w:val="hybridMultilevel"/>
    <w:tmpl w:val="A41A2A26"/>
    <w:lvl w:ilvl="0" w:tplc="65C230F6">
      <w:start w:val="1"/>
      <w:numFmt w:val="bullet"/>
      <w:lvlText w:val="−"/>
      <w:lvlJc w:val="left"/>
      <w:pPr>
        <w:ind w:left="720" w:hanging="360"/>
      </w:pPr>
      <w:rPr>
        <w:rFonts w:ascii="Century Gothic" w:hAnsi="Century Gothic" w:hint="default"/>
      </w:rPr>
    </w:lvl>
    <w:lvl w:ilvl="1" w:tplc="B4B4ED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89E82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869E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3B6A2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92B0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687A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E404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E5090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0494208"/>
    <w:multiLevelType w:val="hybridMultilevel"/>
    <w:tmpl w:val="59F0E512"/>
    <w:lvl w:ilvl="0" w:tplc="84E842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516F0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1C07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74F5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E64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C4485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0847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0EB8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60BD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9A04676"/>
    <w:multiLevelType w:val="hybridMultilevel"/>
    <w:tmpl w:val="6FF81C08"/>
    <w:lvl w:ilvl="0" w:tplc="CCF436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06B4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AA9E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D801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DE37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FAC53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E413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B27A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74F8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DF5E62"/>
    <w:multiLevelType w:val="hybridMultilevel"/>
    <w:tmpl w:val="05CA4F2A"/>
    <w:lvl w:ilvl="0" w:tplc="5B60FB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87CAD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17CDF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D8C36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82FC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EA6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CA61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ACFE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08C8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3411F41"/>
    <w:multiLevelType w:val="hybridMultilevel"/>
    <w:tmpl w:val="50A8967E"/>
    <w:lvl w:ilvl="0" w:tplc="09508E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7AA5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A8FF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7D85C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D2E0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27268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61CF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BA60C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28A4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5B7FA5"/>
    <w:multiLevelType w:val="hybridMultilevel"/>
    <w:tmpl w:val="C1463F2A"/>
    <w:lvl w:ilvl="0" w:tplc="81D8A1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70C74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C600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F653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0814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6C38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A7297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749E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E810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C9F3CDB"/>
    <w:multiLevelType w:val="hybridMultilevel"/>
    <w:tmpl w:val="7A940CE4"/>
    <w:lvl w:ilvl="0" w:tplc="A59CE37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7917475">
    <w:abstractNumId w:val="13"/>
  </w:num>
  <w:num w:numId="2" w16cid:durableId="2013143377">
    <w:abstractNumId w:val="18"/>
  </w:num>
  <w:num w:numId="3" w16cid:durableId="385111654">
    <w:abstractNumId w:val="26"/>
  </w:num>
  <w:num w:numId="4" w16cid:durableId="2083290757">
    <w:abstractNumId w:val="14"/>
  </w:num>
  <w:num w:numId="5" w16cid:durableId="1633704148">
    <w:abstractNumId w:val="21"/>
  </w:num>
  <w:num w:numId="6" w16cid:durableId="1780754332">
    <w:abstractNumId w:val="15"/>
  </w:num>
  <w:num w:numId="7" w16cid:durableId="400907404">
    <w:abstractNumId w:val="24"/>
  </w:num>
  <w:num w:numId="8" w16cid:durableId="1325890817">
    <w:abstractNumId w:val="17"/>
  </w:num>
  <w:num w:numId="9" w16cid:durableId="910040472">
    <w:abstractNumId w:val="23"/>
  </w:num>
  <w:num w:numId="10" w16cid:durableId="607203616">
    <w:abstractNumId w:val="27"/>
  </w:num>
  <w:num w:numId="11" w16cid:durableId="1519461715">
    <w:abstractNumId w:val="29"/>
  </w:num>
  <w:num w:numId="12" w16cid:durableId="1617522665">
    <w:abstractNumId w:val="25"/>
  </w:num>
  <w:num w:numId="13" w16cid:durableId="1743985225">
    <w:abstractNumId w:val="28"/>
  </w:num>
  <w:num w:numId="14" w16cid:durableId="1564637853">
    <w:abstractNumId w:val="20"/>
  </w:num>
  <w:num w:numId="15" w16cid:durableId="477261590">
    <w:abstractNumId w:val="19"/>
  </w:num>
  <w:num w:numId="16" w16cid:durableId="1046635725">
    <w:abstractNumId w:val="12"/>
  </w:num>
  <w:num w:numId="17" w16cid:durableId="1988165675">
    <w:abstractNumId w:val="9"/>
  </w:num>
  <w:num w:numId="18" w16cid:durableId="1668050202">
    <w:abstractNumId w:val="8"/>
  </w:num>
  <w:num w:numId="19" w16cid:durableId="1106929217">
    <w:abstractNumId w:val="8"/>
  </w:num>
  <w:num w:numId="20" w16cid:durableId="1828671473">
    <w:abstractNumId w:val="9"/>
  </w:num>
  <w:num w:numId="21" w16cid:durableId="829293641">
    <w:abstractNumId w:val="22"/>
  </w:num>
  <w:num w:numId="22" w16cid:durableId="291788770">
    <w:abstractNumId w:val="10"/>
  </w:num>
  <w:num w:numId="23" w16cid:durableId="1832595946">
    <w:abstractNumId w:val="11"/>
  </w:num>
  <w:num w:numId="24" w16cid:durableId="937063026">
    <w:abstractNumId w:val="7"/>
  </w:num>
  <w:num w:numId="25" w16cid:durableId="88549132">
    <w:abstractNumId w:val="6"/>
  </w:num>
  <w:num w:numId="26" w16cid:durableId="489559298">
    <w:abstractNumId w:val="5"/>
  </w:num>
  <w:num w:numId="27" w16cid:durableId="888303355">
    <w:abstractNumId w:val="4"/>
  </w:num>
  <w:num w:numId="28" w16cid:durableId="1483541659">
    <w:abstractNumId w:val="3"/>
  </w:num>
  <w:num w:numId="29" w16cid:durableId="1550149995">
    <w:abstractNumId w:val="2"/>
  </w:num>
  <w:num w:numId="30" w16cid:durableId="40402243">
    <w:abstractNumId w:val="1"/>
  </w:num>
  <w:num w:numId="31" w16cid:durableId="1740984468">
    <w:abstractNumId w:val="0"/>
  </w:num>
  <w:num w:numId="32" w16cid:durableId="430051417">
    <w:abstractNumId w:val="30"/>
  </w:num>
  <w:num w:numId="33" w16cid:durableId="144199282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6E5"/>
    <w:rsid w:val="0000143D"/>
    <w:rsid w:val="000016C2"/>
    <w:rsid w:val="00004893"/>
    <w:rsid w:val="00005AFF"/>
    <w:rsid w:val="00016265"/>
    <w:rsid w:val="000206FD"/>
    <w:rsid w:val="00037B03"/>
    <w:rsid w:val="00041C0F"/>
    <w:rsid w:val="00044236"/>
    <w:rsid w:val="000554E0"/>
    <w:rsid w:val="00065751"/>
    <w:rsid w:val="00073A1D"/>
    <w:rsid w:val="00084742"/>
    <w:rsid w:val="0009139D"/>
    <w:rsid w:val="000950CD"/>
    <w:rsid w:val="00097DE3"/>
    <w:rsid w:val="000A5BB3"/>
    <w:rsid w:val="000C5AEF"/>
    <w:rsid w:val="000D048B"/>
    <w:rsid w:val="000D2DE6"/>
    <w:rsid w:val="000D6318"/>
    <w:rsid w:val="000E207C"/>
    <w:rsid w:val="000E3557"/>
    <w:rsid w:val="000F3452"/>
    <w:rsid w:val="001020BF"/>
    <w:rsid w:val="001039A3"/>
    <w:rsid w:val="001039AB"/>
    <w:rsid w:val="00107A70"/>
    <w:rsid w:val="00114FAA"/>
    <w:rsid w:val="00120AFB"/>
    <w:rsid w:val="00137A62"/>
    <w:rsid w:val="00142591"/>
    <w:rsid w:val="00143408"/>
    <w:rsid w:val="00162652"/>
    <w:rsid w:val="001725FC"/>
    <w:rsid w:val="00172659"/>
    <w:rsid w:val="001745DD"/>
    <w:rsid w:val="00181E5D"/>
    <w:rsid w:val="00184B4C"/>
    <w:rsid w:val="001866F1"/>
    <w:rsid w:val="001A6BEB"/>
    <w:rsid w:val="001A7F06"/>
    <w:rsid w:val="001B2948"/>
    <w:rsid w:val="001B621D"/>
    <w:rsid w:val="001B73BB"/>
    <w:rsid w:val="001C1ACF"/>
    <w:rsid w:val="001C2A20"/>
    <w:rsid w:val="001D740F"/>
    <w:rsid w:val="001D7800"/>
    <w:rsid w:val="001E6FCF"/>
    <w:rsid w:val="001F5426"/>
    <w:rsid w:val="001F68EB"/>
    <w:rsid w:val="001F7022"/>
    <w:rsid w:val="0020735F"/>
    <w:rsid w:val="00215C24"/>
    <w:rsid w:val="002227E3"/>
    <w:rsid w:val="00223A50"/>
    <w:rsid w:val="00225410"/>
    <w:rsid w:val="0023073D"/>
    <w:rsid w:val="00230E07"/>
    <w:rsid w:val="00232E21"/>
    <w:rsid w:val="0023526F"/>
    <w:rsid w:val="00246D81"/>
    <w:rsid w:val="00252EC7"/>
    <w:rsid w:val="002544E6"/>
    <w:rsid w:val="002554CD"/>
    <w:rsid w:val="0026079F"/>
    <w:rsid w:val="0027409D"/>
    <w:rsid w:val="00275919"/>
    <w:rsid w:val="00277EFB"/>
    <w:rsid w:val="00282AC3"/>
    <w:rsid w:val="00291A29"/>
    <w:rsid w:val="0029252F"/>
    <w:rsid w:val="0029355C"/>
    <w:rsid w:val="00293579"/>
    <w:rsid w:val="00293B83"/>
    <w:rsid w:val="002B0775"/>
    <w:rsid w:val="002B4294"/>
    <w:rsid w:val="002B4A58"/>
    <w:rsid w:val="002B6664"/>
    <w:rsid w:val="002B6FEC"/>
    <w:rsid w:val="002D374F"/>
    <w:rsid w:val="002D4BCC"/>
    <w:rsid w:val="002D61B3"/>
    <w:rsid w:val="002E33B6"/>
    <w:rsid w:val="002E6072"/>
    <w:rsid w:val="002F33DA"/>
    <w:rsid w:val="00301707"/>
    <w:rsid w:val="00302F9E"/>
    <w:rsid w:val="0030401B"/>
    <w:rsid w:val="00313840"/>
    <w:rsid w:val="00320C0C"/>
    <w:rsid w:val="003255E6"/>
    <w:rsid w:val="00333D0D"/>
    <w:rsid w:val="003350A6"/>
    <w:rsid w:val="00354EB4"/>
    <w:rsid w:val="003554F8"/>
    <w:rsid w:val="00365F64"/>
    <w:rsid w:val="0038036F"/>
    <w:rsid w:val="0038680B"/>
    <w:rsid w:val="0038736B"/>
    <w:rsid w:val="003875BD"/>
    <w:rsid w:val="00394108"/>
    <w:rsid w:val="00394A7C"/>
    <w:rsid w:val="003A5B4D"/>
    <w:rsid w:val="003B30A8"/>
    <w:rsid w:val="003E155B"/>
    <w:rsid w:val="003F312B"/>
    <w:rsid w:val="003F3692"/>
    <w:rsid w:val="003F36BC"/>
    <w:rsid w:val="003F3B05"/>
    <w:rsid w:val="003F5622"/>
    <w:rsid w:val="004016E5"/>
    <w:rsid w:val="00403409"/>
    <w:rsid w:val="00411FD9"/>
    <w:rsid w:val="004170F1"/>
    <w:rsid w:val="00420579"/>
    <w:rsid w:val="00424158"/>
    <w:rsid w:val="00430EFC"/>
    <w:rsid w:val="00435250"/>
    <w:rsid w:val="00436286"/>
    <w:rsid w:val="00453142"/>
    <w:rsid w:val="00453A83"/>
    <w:rsid w:val="00453BC4"/>
    <w:rsid w:val="0045422B"/>
    <w:rsid w:val="00470E77"/>
    <w:rsid w:val="00473E69"/>
    <w:rsid w:val="0047414C"/>
    <w:rsid w:val="00495A0F"/>
    <w:rsid w:val="00497011"/>
    <w:rsid w:val="004A1109"/>
    <w:rsid w:val="004A46E0"/>
    <w:rsid w:val="004A4CDE"/>
    <w:rsid w:val="004B3D8B"/>
    <w:rsid w:val="004B4CD1"/>
    <w:rsid w:val="004C049F"/>
    <w:rsid w:val="004C59A0"/>
    <w:rsid w:val="004C7309"/>
    <w:rsid w:val="004D02E7"/>
    <w:rsid w:val="004F3ACA"/>
    <w:rsid w:val="005000E2"/>
    <w:rsid w:val="005026A2"/>
    <w:rsid w:val="00505C33"/>
    <w:rsid w:val="00507E6F"/>
    <w:rsid w:val="00526D1F"/>
    <w:rsid w:val="00533CB3"/>
    <w:rsid w:val="005414FB"/>
    <w:rsid w:val="00544487"/>
    <w:rsid w:val="00546616"/>
    <w:rsid w:val="00550CB7"/>
    <w:rsid w:val="00552AE1"/>
    <w:rsid w:val="005641ED"/>
    <w:rsid w:val="00567390"/>
    <w:rsid w:val="005771D8"/>
    <w:rsid w:val="005810CC"/>
    <w:rsid w:val="005901DA"/>
    <w:rsid w:val="005A2D23"/>
    <w:rsid w:val="005A6DA5"/>
    <w:rsid w:val="005B6477"/>
    <w:rsid w:val="005C1AA8"/>
    <w:rsid w:val="005C6429"/>
    <w:rsid w:val="005C7088"/>
    <w:rsid w:val="005F3533"/>
    <w:rsid w:val="005F4C25"/>
    <w:rsid w:val="005F525C"/>
    <w:rsid w:val="00601033"/>
    <w:rsid w:val="00604DC3"/>
    <w:rsid w:val="00614799"/>
    <w:rsid w:val="0062666D"/>
    <w:rsid w:val="00630A57"/>
    <w:rsid w:val="00632D75"/>
    <w:rsid w:val="00635474"/>
    <w:rsid w:val="00643803"/>
    <w:rsid w:val="00646F70"/>
    <w:rsid w:val="00656D01"/>
    <w:rsid w:val="00660D61"/>
    <w:rsid w:val="0067017C"/>
    <w:rsid w:val="006703F3"/>
    <w:rsid w:val="00680BD6"/>
    <w:rsid w:val="006825E8"/>
    <w:rsid w:val="00683927"/>
    <w:rsid w:val="006925E7"/>
    <w:rsid w:val="006A0987"/>
    <w:rsid w:val="006A3CE7"/>
    <w:rsid w:val="006A6968"/>
    <w:rsid w:val="006B6450"/>
    <w:rsid w:val="006D3B4C"/>
    <w:rsid w:val="006D7C19"/>
    <w:rsid w:val="006E16DC"/>
    <w:rsid w:val="006F3D5B"/>
    <w:rsid w:val="007076E1"/>
    <w:rsid w:val="00707CB9"/>
    <w:rsid w:val="00707EB3"/>
    <w:rsid w:val="007113AA"/>
    <w:rsid w:val="007114E9"/>
    <w:rsid w:val="007158BF"/>
    <w:rsid w:val="00721990"/>
    <w:rsid w:val="0072273F"/>
    <w:rsid w:val="00722B18"/>
    <w:rsid w:val="00723D88"/>
    <w:rsid w:val="00733195"/>
    <w:rsid w:val="007365BC"/>
    <w:rsid w:val="00740486"/>
    <w:rsid w:val="007451F8"/>
    <w:rsid w:val="00746182"/>
    <w:rsid w:val="00746B62"/>
    <w:rsid w:val="00747C71"/>
    <w:rsid w:val="00747DD9"/>
    <w:rsid w:val="00752D9B"/>
    <w:rsid w:val="007553D7"/>
    <w:rsid w:val="00757962"/>
    <w:rsid w:val="0076192F"/>
    <w:rsid w:val="007627FA"/>
    <w:rsid w:val="00771C71"/>
    <w:rsid w:val="0077592A"/>
    <w:rsid w:val="00793ABC"/>
    <w:rsid w:val="00796708"/>
    <w:rsid w:val="00797FE6"/>
    <w:rsid w:val="007A48C3"/>
    <w:rsid w:val="007A4F68"/>
    <w:rsid w:val="007C39B1"/>
    <w:rsid w:val="007C40FB"/>
    <w:rsid w:val="007C4C33"/>
    <w:rsid w:val="007C7022"/>
    <w:rsid w:val="007D005F"/>
    <w:rsid w:val="007D016E"/>
    <w:rsid w:val="007D2B47"/>
    <w:rsid w:val="007D6618"/>
    <w:rsid w:val="007E16F0"/>
    <w:rsid w:val="00801E0D"/>
    <w:rsid w:val="008114CF"/>
    <w:rsid w:val="00815A40"/>
    <w:rsid w:val="00817B07"/>
    <w:rsid w:val="00821DFE"/>
    <w:rsid w:val="00824F73"/>
    <w:rsid w:val="00825D8E"/>
    <w:rsid w:val="00827C92"/>
    <w:rsid w:val="0083457A"/>
    <w:rsid w:val="00837BF5"/>
    <w:rsid w:val="00840B0A"/>
    <w:rsid w:val="00860F31"/>
    <w:rsid w:val="00863565"/>
    <w:rsid w:val="00864011"/>
    <w:rsid w:val="0087441D"/>
    <w:rsid w:val="008775DE"/>
    <w:rsid w:val="0088107E"/>
    <w:rsid w:val="00885F1B"/>
    <w:rsid w:val="008A01B7"/>
    <w:rsid w:val="008B1C50"/>
    <w:rsid w:val="008B23E8"/>
    <w:rsid w:val="008D58E9"/>
    <w:rsid w:val="008E48FA"/>
    <w:rsid w:val="008E5DFD"/>
    <w:rsid w:val="008F3EC0"/>
    <w:rsid w:val="008F552E"/>
    <w:rsid w:val="008F5E73"/>
    <w:rsid w:val="0090092A"/>
    <w:rsid w:val="0090DC8B"/>
    <w:rsid w:val="00915F18"/>
    <w:rsid w:val="00917027"/>
    <w:rsid w:val="00920C67"/>
    <w:rsid w:val="00922B80"/>
    <w:rsid w:val="009252BC"/>
    <w:rsid w:val="009327D9"/>
    <w:rsid w:val="009346BC"/>
    <w:rsid w:val="00937725"/>
    <w:rsid w:val="00940279"/>
    <w:rsid w:val="0094634A"/>
    <w:rsid w:val="0096024D"/>
    <w:rsid w:val="0096694F"/>
    <w:rsid w:val="00972909"/>
    <w:rsid w:val="0097317B"/>
    <w:rsid w:val="009832E2"/>
    <w:rsid w:val="00992CDF"/>
    <w:rsid w:val="009A4448"/>
    <w:rsid w:val="009A6377"/>
    <w:rsid w:val="009B17DF"/>
    <w:rsid w:val="009B58A5"/>
    <w:rsid w:val="009D4BDB"/>
    <w:rsid w:val="009D5099"/>
    <w:rsid w:val="009E23A2"/>
    <w:rsid w:val="00A05076"/>
    <w:rsid w:val="00A1404B"/>
    <w:rsid w:val="00A316AC"/>
    <w:rsid w:val="00A34A72"/>
    <w:rsid w:val="00A44D22"/>
    <w:rsid w:val="00A671CB"/>
    <w:rsid w:val="00A80AB1"/>
    <w:rsid w:val="00A81542"/>
    <w:rsid w:val="00A859D7"/>
    <w:rsid w:val="00A87D80"/>
    <w:rsid w:val="00A940AF"/>
    <w:rsid w:val="00AA237C"/>
    <w:rsid w:val="00AA47DD"/>
    <w:rsid w:val="00AA78BD"/>
    <w:rsid w:val="00AB094C"/>
    <w:rsid w:val="00AB5231"/>
    <w:rsid w:val="00AC02CD"/>
    <w:rsid w:val="00AD437A"/>
    <w:rsid w:val="00AE3F99"/>
    <w:rsid w:val="00AE5BA4"/>
    <w:rsid w:val="00AF39BD"/>
    <w:rsid w:val="00AF466B"/>
    <w:rsid w:val="00AF5292"/>
    <w:rsid w:val="00AF5AEA"/>
    <w:rsid w:val="00AF7FAF"/>
    <w:rsid w:val="00B00ADC"/>
    <w:rsid w:val="00B00F41"/>
    <w:rsid w:val="00B04125"/>
    <w:rsid w:val="00B04436"/>
    <w:rsid w:val="00B05680"/>
    <w:rsid w:val="00B10485"/>
    <w:rsid w:val="00B122AC"/>
    <w:rsid w:val="00B25D37"/>
    <w:rsid w:val="00B30712"/>
    <w:rsid w:val="00B345DD"/>
    <w:rsid w:val="00B34D80"/>
    <w:rsid w:val="00B42F04"/>
    <w:rsid w:val="00B44DC4"/>
    <w:rsid w:val="00B45F2B"/>
    <w:rsid w:val="00B53F5F"/>
    <w:rsid w:val="00B61FF2"/>
    <w:rsid w:val="00B65497"/>
    <w:rsid w:val="00B72FE8"/>
    <w:rsid w:val="00B77BF4"/>
    <w:rsid w:val="00B84161"/>
    <w:rsid w:val="00B903A3"/>
    <w:rsid w:val="00B9342E"/>
    <w:rsid w:val="00B96930"/>
    <w:rsid w:val="00BA6B3E"/>
    <w:rsid w:val="00BB1D84"/>
    <w:rsid w:val="00BB6871"/>
    <w:rsid w:val="00BD7621"/>
    <w:rsid w:val="00C02665"/>
    <w:rsid w:val="00C026F4"/>
    <w:rsid w:val="00C07427"/>
    <w:rsid w:val="00C17192"/>
    <w:rsid w:val="00C30520"/>
    <w:rsid w:val="00C33EE9"/>
    <w:rsid w:val="00C36D2D"/>
    <w:rsid w:val="00C504D8"/>
    <w:rsid w:val="00C537FB"/>
    <w:rsid w:val="00C619BE"/>
    <w:rsid w:val="00C6554A"/>
    <w:rsid w:val="00C655BA"/>
    <w:rsid w:val="00C65B56"/>
    <w:rsid w:val="00C6777F"/>
    <w:rsid w:val="00C67CBB"/>
    <w:rsid w:val="00C71E82"/>
    <w:rsid w:val="00C82521"/>
    <w:rsid w:val="00C931F6"/>
    <w:rsid w:val="00C93244"/>
    <w:rsid w:val="00CA06FB"/>
    <w:rsid w:val="00CA712F"/>
    <w:rsid w:val="00CB25ED"/>
    <w:rsid w:val="00CB51BD"/>
    <w:rsid w:val="00CB6455"/>
    <w:rsid w:val="00CC4E8D"/>
    <w:rsid w:val="00CD059B"/>
    <w:rsid w:val="00CD0951"/>
    <w:rsid w:val="00CD4601"/>
    <w:rsid w:val="00CD533C"/>
    <w:rsid w:val="00CE0F1A"/>
    <w:rsid w:val="00CE1147"/>
    <w:rsid w:val="00CE1D61"/>
    <w:rsid w:val="00CE58BA"/>
    <w:rsid w:val="00D01EE2"/>
    <w:rsid w:val="00D03BFC"/>
    <w:rsid w:val="00D03D6D"/>
    <w:rsid w:val="00D07B2F"/>
    <w:rsid w:val="00D11783"/>
    <w:rsid w:val="00D14D48"/>
    <w:rsid w:val="00D16213"/>
    <w:rsid w:val="00D30D2C"/>
    <w:rsid w:val="00D35907"/>
    <w:rsid w:val="00D37E5F"/>
    <w:rsid w:val="00D4137E"/>
    <w:rsid w:val="00D4684E"/>
    <w:rsid w:val="00D65945"/>
    <w:rsid w:val="00D67CC7"/>
    <w:rsid w:val="00D70C5D"/>
    <w:rsid w:val="00D76327"/>
    <w:rsid w:val="00DA2B7E"/>
    <w:rsid w:val="00DA3A0C"/>
    <w:rsid w:val="00DA5C7D"/>
    <w:rsid w:val="00DB6DCE"/>
    <w:rsid w:val="00DC0A6A"/>
    <w:rsid w:val="00DC58EA"/>
    <w:rsid w:val="00DD2738"/>
    <w:rsid w:val="00DD53E7"/>
    <w:rsid w:val="00DD7D14"/>
    <w:rsid w:val="00DE7DF4"/>
    <w:rsid w:val="00DF6C15"/>
    <w:rsid w:val="00E0222F"/>
    <w:rsid w:val="00E02F6F"/>
    <w:rsid w:val="00E07221"/>
    <w:rsid w:val="00E13E2A"/>
    <w:rsid w:val="00E140EA"/>
    <w:rsid w:val="00E15743"/>
    <w:rsid w:val="00E23EE8"/>
    <w:rsid w:val="00E2655D"/>
    <w:rsid w:val="00E310E3"/>
    <w:rsid w:val="00E35DA2"/>
    <w:rsid w:val="00E40FC3"/>
    <w:rsid w:val="00E432E0"/>
    <w:rsid w:val="00E51E0F"/>
    <w:rsid w:val="00E55442"/>
    <w:rsid w:val="00E57D22"/>
    <w:rsid w:val="00E6041D"/>
    <w:rsid w:val="00E63B62"/>
    <w:rsid w:val="00E75DC5"/>
    <w:rsid w:val="00E832E8"/>
    <w:rsid w:val="00E87609"/>
    <w:rsid w:val="00EA03CC"/>
    <w:rsid w:val="00EB172D"/>
    <w:rsid w:val="00EB5F6A"/>
    <w:rsid w:val="00EC4106"/>
    <w:rsid w:val="00EC565C"/>
    <w:rsid w:val="00ED705B"/>
    <w:rsid w:val="00ED7C44"/>
    <w:rsid w:val="00EE596C"/>
    <w:rsid w:val="00EE7A75"/>
    <w:rsid w:val="00F01A26"/>
    <w:rsid w:val="00F05A13"/>
    <w:rsid w:val="00F14D5C"/>
    <w:rsid w:val="00F169F0"/>
    <w:rsid w:val="00F20A71"/>
    <w:rsid w:val="00F352AB"/>
    <w:rsid w:val="00F64B51"/>
    <w:rsid w:val="00F711C8"/>
    <w:rsid w:val="00F71F95"/>
    <w:rsid w:val="00F72F6A"/>
    <w:rsid w:val="00F74BD0"/>
    <w:rsid w:val="00F75FEE"/>
    <w:rsid w:val="00F7793D"/>
    <w:rsid w:val="00F82322"/>
    <w:rsid w:val="00F86B5F"/>
    <w:rsid w:val="00F94159"/>
    <w:rsid w:val="00F94ADF"/>
    <w:rsid w:val="00F94E8A"/>
    <w:rsid w:val="00F96BBC"/>
    <w:rsid w:val="00FC5340"/>
    <w:rsid w:val="00FD1885"/>
    <w:rsid w:val="00FE11FB"/>
    <w:rsid w:val="00FE48EB"/>
    <w:rsid w:val="00FE620D"/>
    <w:rsid w:val="00FF274D"/>
    <w:rsid w:val="012991AE"/>
    <w:rsid w:val="01328A10"/>
    <w:rsid w:val="01C92EEE"/>
    <w:rsid w:val="01CFFC67"/>
    <w:rsid w:val="020E57B3"/>
    <w:rsid w:val="020F330F"/>
    <w:rsid w:val="021C1955"/>
    <w:rsid w:val="024A5A65"/>
    <w:rsid w:val="02563A4F"/>
    <w:rsid w:val="0279482E"/>
    <w:rsid w:val="027FE77D"/>
    <w:rsid w:val="02A624EA"/>
    <w:rsid w:val="02BEFFC2"/>
    <w:rsid w:val="02E99137"/>
    <w:rsid w:val="03ACA3AE"/>
    <w:rsid w:val="046BEABF"/>
    <w:rsid w:val="04D6855E"/>
    <w:rsid w:val="04FF3086"/>
    <w:rsid w:val="050920E2"/>
    <w:rsid w:val="0578C981"/>
    <w:rsid w:val="0586F355"/>
    <w:rsid w:val="059CC321"/>
    <w:rsid w:val="061639B4"/>
    <w:rsid w:val="06337FB8"/>
    <w:rsid w:val="0676A370"/>
    <w:rsid w:val="071D38F2"/>
    <w:rsid w:val="078F50B2"/>
    <w:rsid w:val="08194F25"/>
    <w:rsid w:val="0823867F"/>
    <w:rsid w:val="083B6B4A"/>
    <w:rsid w:val="087892A0"/>
    <w:rsid w:val="09344BB8"/>
    <w:rsid w:val="09614053"/>
    <w:rsid w:val="096F9E0D"/>
    <w:rsid w:val="097391D1"/>
    <w:rsid w:val="098EA9FE"/>
    <w:rsid w:val="09A01629"/>
    <w:rsid w:val="09B51F86"/>
    <w:rsid w:val="09C5C820"/>
    <w:rsid w:val="09D73BAB"/>
    <w:rsid w:val="09E7B7CC"/>
    <w:rsid w:val="0A0F1A8A"/>
    <w:rsid w:val="0A5A6478"/>
    <w:rsid w:val="0AA69EF3"/>
    <w:rsid w:val="0AE0D6B1"/>
    <w:rsid w:val="0BAA804F"/>
    <w:rsid w:val="0BAAEAEB"/>
    <w:rsid w:val="0BB788B9"/>
    <w:rsid w:val="0BC2CD88"/>
    <w:rsid w:val="0BCB9537"/>
    <w:rsid w:val="0BD5AFB5"/>
    <w:rsid w:val="0BD84302"/>
    <w:rsid w:val="0BEEB888"/>
    <w:rsid w:val="0BF7F0A9"/>
    <w:rsid w:val="0C46A106"/>
    <w:rsid w:val="0C5D40C0"/>
    <w:rsid w:val="0C621135"/>
    <w:rsid w:val="0C8E7490"/>
    <w:rsid w:val="0CEAE874"/>
    <w:rsid w:val="0CFB974A"/>
    <w:rsid w:val="0D1F588E"/>
    <w:rsid w:val="0D88F5D1"/>
    <w:rsid w:val="0DA4CBB1"/>
    <w:rsid w:val="0DBA52F2"/>
    <w:rsid w:val="0DDB0A46"/>
    <w:rsid w:val="0DE542A3"/>
    <w:rsid w:val="0E4DAB5F"/>
    <w:rsid w:val="0E9767AB"/>
    <w:rsid w:val="0E986F5D"/>
    <w:rsid w:val="0E9D8EC9"/>
    <w:rsid w:val="0EA68967"/>
    <w:rsid w:val="0EC9D31B"/>
    <w:rsid w:val="0EC9F0B6"/>
    <w:rsid w:val="0ECBBB3B"/>
    <w:rsid w:val="0EF16A25"/>
    <w:rsid w:val="0F340334"/>
    <w:rsid w:val="0FA0C20E"/>
    <w:rsid w:val="0FA796CF"/>
    <w:rsid w:val="0FF28BD7"/>
    <w:rsid w:val="100CFBEB"/>
    <w:rsid w:val="102B407A"/>
    <w:rsid w:val="1059B55C"/>
    <w:rsid w:val="10727817"/>
    <w:rsid w:val="109D3FF2"/>
    <w:rsid w:val="10CCA5EC"/>
    <w:rsid w:val="10E23896"/>
    <w:rsid w:val="10EA1F58"/>
    <w:rsid w:val="114F79E4"/>
    <w:rsid w:val="11B87B59"/>
    <w:rsid w:val="11EF1D19"/>
    <w:rsid w:val="12006288"/>
    <w:rsid w:val="12316135"/>
    <w:rsid w:val="125246E6"/>
    <w:rsid w:val="12E68CA4"/>
    <w:rsid w:val="1363D39E"/>
    <w:rsid w:val="13A95B12"/>
    <w:rsid w:val="1408330D"/>
    <w:rsid w:val="1408A347"/>
    <w:rsid w:val="14112B67"/>
    <w:rsid w:val="14572B54"/>
    <w:rsid w:val="14825D05"/>
    <w:rsid w:val="14AA1A51"/>
    <w:rsid w:val="14B7822C"/>
    <w:rsid w:val="14D0E307"/>
    <w:rsid w:val="14F18FC8"/>
    <w:rsid w:val="15221A66"/>
    <w:rsid w:val="1539650B"/>
    <w:rsid w:val="155CF79B"/>
    <w:rsid w:val="1563EE99"/>
    <w:rsid w:val="15FCF87F"/>
    <w:rsid w:val="1630318C"/>
    <w:rsid w:val="16667A5D"/>
    <w:rsid w:val="166B8A65"/>
    <w:rsid w:val="16C30293"/>
    <w:rsid w:val="16E91A1C"/>
    <w:rsid w:val="16F114C3"/>
    <w:rsid w:val="16F8C7FC"/>
    <w:rsid w:val="175703EE"/>
    <w:rsid w:val="177DF763"/>
    <w:rsid w:val="178359F9"/>
    <w:rsid w:val="179DF738"/>
    <w:rsid w:val="188148A2"/>
    <w:rsid w:val="189732AF"/>
    <w:rsid w:val="18D2E911"/>
    <w:rsid w:val="18FD2D6F"/>
    <w:rsid w:val="196D801D"/>
    <w:rsid w:val="19A2ED47"/>
    <w:rsid w:val="1A06FE3E"/>
    <w:rsid w:val="1A2671E7"/>
    <w:rsid w:val="1A40C4F9"/>
    <w:rsid w:val="1A57C587"/>
    <w:rsid w:val="1A5B8A34"/>
    <w:rsid w:val="1B030781"/>
    <w:rsid w:val="1B54A9B9"/>
    <w:rsid w:val="1B5E0101"/>
    <w:rsid w:val="1B7CD702"/>
    <w:rsid w:val="1BEB69C5"/>
    <w:rsid w:val="1C320BAA"/>
    <w:rsid w:val="1CB85E03"/>
    <w:rsid w:val="1CC076E4"/>
    <w:rsid w:val="1CC33FE6"/>
    <w:rsid w:val="1D1AFA90"/>
    <w:rsid w:val="1D8F6649"/>
    <w:rsid w:val="1DBB9565"/>
    <w:rsid w:val="1E032122"/>
    <w:rsid w:val="1E154D5C"/>
    <w:rsid w:val="1E278F0E"/>
    <w:rsid w:val="1E2E214E"/>
    <w:rsid w:val="1E31582C"/>
    <w:rsid w:val="1E3DA801"/>
    <w:rsid w:val="1E748496"/>
    <w:rsid w:val="1EDC0A31"/>
    <w:rsid w:val="1F0DCB0F"/>
    <w:rsid w:val="1F16F155"/>
    <w:rsid w:val="1F468124"/>
    <w:rsid w:val="1FD41681"/>
    <w:rsid w:val="1FE2262B"/>
    <w:rsid w:val="1FE699A5"/>
    <w:rsid w:val="20265782"/>
    <w:rsid w:val="2061E795"/>
    <w:rsid w:val="20624409"/>
    <w:rsid w:val="206869FF"/>
    <w:rsid w:val="20B0E519"/>
    <w:rsid w:val="20D4AC16"/>
    <w:rsid w:val="20E485C6"/>
    <w:rsid w:val="20FB3D68"/>
    <w:rsid w:val="213015F0"/>
    <w:rsid w:val="2141BC3F"/>
    <w:rsid w:val="217A086A"/>
    <w:rsid w:val="219B8D38"/>
    <w:rsid w:val="21C58681"/>
    <w:rsid w:val="21D8668F"/>
    <w:rsid w:val="2211F7A3"/>
    <w:rsid w:val="22910B19"/>
    <w:rsid w:val="2293B1A2"/>
    <w:rsid w:val="231A7F0C"/>
    <w:rsid w:val="2329CEB3"/>
    <w:rsid w:val="233B663A"/>
    <w:rsid w:val="2342B9A7"/>
    <w:rsid w:val="236A62CB"/>
    <w:rsid w:val="237DD14D"/>
    <w:rsid w:val="23F07361"/>
    <w:rsid w:val="240EAF97"/>
    <w:rsid w:val="2475B974"/>
    <w:rsid w:val="24854EC2"/>
    <w:rsid w:val="248AC0BA"/>
    <w:rsid w:val="248B2FF9"/>
    <w:rsid w:val="248FEF3D"/>
    <w:rsid w:val="24E1B7B1"/>
    <w:rsid w:val="251A708D"/>
    <w:rsid w:val="251B40D8"/>
    <w:rsid w:val="2557438A"/>
    <w:rsid w:val="2559A48C"/>
    <w:rsid w:val="25A9B6AA"/>
    <w:rsid w:val="25C62BD9"/>
    <w:rsid w:val="25D293EC"/>
    <w:rsid w:val="25D2E456"/>
    <w:rsid w:val="26A205AE"/>
    <w:rsid w:val="26AD24FA"/>
    <w:rsid w:val="26CACE2E"/>
    <w:rsid w:val="26CD2EF5"/>
    <w:rsid w:val="26FB81CE"/>
    <w:rsid w:val="2723B8A1"/>
    <w:rsid w:val="2732BCBA"/>
    <w:rsid w:val="274B1C2A"/>
    <w:rsid w:val="2752C9F0"/>
    <w:rsid w:val="276B2E7F"/>
    <w:rsid w:val="27B38F80"/>
    <w:rsid w:val="27B71AF2"/>
    <w:rsid w:val="27E5E1AB"/>
    <w:rsid w:val="28635645"/>
    <w:rsid w:val="28768A55"/>
    <w:rsid w:val="28803D48"/>
    <w:rsid w:val="290CEFA9"/>
    <w:rsid w:val="2911AB16"/>
    <w:rsid w:val="2969E389"/>
    <w:rsid w:val="297478F6"/>
    <w:rsid w:val="29BB891B"/>
    <w:rsid w:val="29DDAD0B"/>
    <w:rsid w:val="29DF1B0E"/>
    <w:rsid w:val="29F318AD"/>
    <w:rsid w:val="2A946763"/>
    <w:rsid w:val="2AB1E004"/>
    <w:rsid w:val="2AB987AB"/>
    <w:rsid w:val="2ABE884E"/>
    <w:rsid w:val="2B228FE6"/>
    <w:rsid w:val="2B2C7DA6"/>
    <w:rsid w:val="2B675F0B"/>
    <w:rsid w:val="2BB936D9"/>
    <w:rsid w:val="2BD7C402"/>
    <w:rsid w:val="2BEE6B64"/>
    <w:rsid w:val="2C786791"/>
    <w:rsid w:val="2CB6500F"/>
    <w:rsid w:val="2CD1D050"/>
    <w:rsid w:val="2CE2B67B"/>
    <w:rsid w:val="2CE7C021"/>
    <w:rsid w:val="2D36B8B3"/>
    <w:rsid w:val="2D4BF3B6"/>
    <w:rsid w:val="2D94ED2F"/>
    <w:rsid w:val="2DADD6E8"/>
    <w:rsid w:val="2DC41A66"/>
    <w:rsid w:val="2E03C50A"/>
    <w:rsid w:val="2E148F9D"/>
    <w:rsid w:val="2E3A8BAA"/>
    <w:rsid w:val="2E3B83AC"/>
    <w:rsid w:val="2EA2D8BB"/>
    <w:rsid w:val="2EED086A"/>
    <w:rsid w:val="2EEF53EB"/>
    <w:rsid w:val="2F0F6F5C"/>
    <w:rsid w:val="2F377093"/>
    <w:rsid w:val="2F383DB4"/>
    <w:rsid w:val="2F98AA6B"/>
    <w:rsid w:val="2FBEDD70"/>
    <w:rsid w:val="2FC17F50"/>
    <w:rsid w:val="2FE14886"/>
    <w:rsid w:val="30081452"/>
    <w:rsid w:val="30AD1B49"/>
    <w:rsid w:val="315AA339"/>
    <w:rsid w:val="31D52228"/>
    <w:rsid w:val="31EF5292"/>
    <w:rsid w:val="3207FA5A"/>
    <w:rsid w:val="321445C4"/>
    <w:rsid w:val="3214AA17"/>
    <w:rsid w:val="322F4982"/>
    <w:rsid w:val="323E0A5B"/>
    <w:rsid w:val="3268BC7E"/>
    <w:rsid w:val="3274D030"/>
    <w:rsid w:val="3276D3F5"/>
    <w:rsid w:val="32E16286"/>
    <w:rsid w:val="32E1D00F"/>
    <w:rsid w:val="32EDBCC6"/>
    <w:rsid w:val="32FEBEA2"/>
    <w:rsid w:val="3337B5FE"/>
    <w:rsid w:val="335267D7"/>
    <w:rsid w:val="33782F7D"/>
    <w:rsid w:val="33DC33F7"/>
    <w:rsid w:val="342552AD"/>
    <w:rsid w:val="346059C3"/>
    <w:rsid w:val="347C759D"/>
    <w:rsid w:val="34816333"/>
    <w:rsid w:val="3493DE0D"/>
    <w:rsid w:val="34C9EB0A"/>
    <w:rsid w:val="34D5CEBD"/>
    <w:rsid w:val="34DA490A"/>
    <w:rsid w:val="352F269E"/>
    <w:rsid w:val="35491887"/>
    <w:rsid w:val="355C3B83"/>
    <w:rsid w:val="35800D89"/>
    <w:rsid w:val="359C262D"/>
    <w:rsid w:val="35E92456"/>
    <w:rsid w:val="364EA9AB"/>
    <w:rsid w:val="36ABE6CF"/>
    <w:rsid w:val="36ED7FA2"/>
    <w:rsid w:val="37023455"/>
    <w:rsid w:val="370967F6"/>
    <w:rsid w:val="37201762"/>
    <w:rsid w:val="37317C3D"/>
    <w:rsid w:val="375F0CB1"/>
    <w:rsid w:val="3799780C"/>
    <w:rsid w:val="37A6C7E7"/>
    <w:rsid w:val="37E16848"/>
    <w:rsid w:val="380797AC"/>
    <w:rsid w:val="38082109"/>
    <w:rsid w:val="38686771"/>
    <w:rsid w:val="38850578"/>
    <w:rsid w:val="388581F0"/>
    <w:rsid w:val="38B417DE"/>
    <w:rsid w:val="38B58854"/>
    <w:rsid w:val="38E6BE96"/>
    <w:rsid w:val="391277B5"/>
    <w:rsid w:val="39208C43"/>
    <w:rsid w:val="3935486D"/>
    <w:rsid w:val="39925788"/>
    <w:rsid w:val="3A0437D2"/>
    <w:rsid w:val="3A0BD72A"/>
    <w:rsid w:val="3A13E9AA"/>
    <w:rsid w:val="3A2E6F44"/>
    <w:rsid w:val="3A9C026B"/>
    <w:rsid w:val="3AE360D7"/>
    <w:rsid w:val="3AEF1120"/>
    <w:rsid w:val="3AF6CE46"/>
    <w:rsid w:val="3B242366"/>
    <w:rsid w:val="3B39FA2D"/>
    <w:rsid w:val="3B80E53E"/>
    <w:rsid w:val="3C147C2F"/>
    <w:rsid w:val="3C711580"/>
    <w:rsid w:val="3CB714BA"/>
    <w:rsid w:val="3CB784F4"/>
    <w:rsid w:val="3CE57CDA"/>
    <w:rsid w:val="3CF9F064"/>
    <w:rsid w:val="3D895E1E"/>
    <w:rsid w:val="3DC887F7"/>
    <w:rsid w:val="3DF16233"/>
    <w:rsid w:val="3DFC817F"/>
    <w:rsid w:val="3E0013F5"/>
    <w:rsid w:val="3E21C44C"/>
    <w:rsid w:val="3E424D4F"/>
    <w:rsid w:val="3E941947"/>
    <w:rsid w:val="3EB2652D"/>
    <w:rsid w:val="3EB2E58F"/>
    <w:rsid w:val="3ED6CC0C"/>
    <w:rsid w:val="3F8157CD"/>
    <w:rsid w:val="3FD9BBFF"/>
    <w:rsid w:val="40034373"/>
    <w:rsid w:val="4019B028"/>
    <w:rsid w:val="401ADF18"/>
    <w:rsid w:val="403A07B1"/>
    <w:rsid w:val="405DDB27"/>
    <w:rsid w:val="40600321"/>
    <w:rsid w:val="408CAB50"/>
    <w:rsid w:val="408FDE11"/>
    <w:rsid w:val="409093D5"/>
    <w:rsid w:val="41029BD0"/>
    <w:rsid w:val="410E72E5"/>
    <w:rsid w:val="4134E772"/>
    <w:rsid w:val="4139A654"/>
    <w:rsid w:val="413A168E"/>
    <w:rsid w:val="4142A6C0"/>
    <w:rsid w:val="4160CDBC"/>
    <w:rsid w:val="41A2FB85"/>
    <w:rsid w:val="41B3BCB9"/>
    <w:rsid w:val="4235ED4A"/>
    <w:rsid w:val="426489F6"/>
    <w:rsid w:val="42D159E3"/>
    <w:rsid w:val="42E20434"/>
    <w:rsid w:val="4338B778"/>
    <w:rsid w:val="43429C11"/>
    <w:rsid w:val="435548DC"/>
    <w:rsid w:val="43963AC5"/>
    <w:rsid w:val="43CB38E2"/>
    <w:rsid w:val="43CE52B0"/>
    <w:rsid w:val="43D3F44D"/>
    <w:rsid w:val="43F04613"/>
    <w:rsid w:val="43FD8864"/>
    <w:rsid w:val="4420AF7B"/>
    <w:rsid w:val="4452DD5E"/>
    <w:rsid w:val="44575AD0"/>
    <w:rsid w:val="4485B091"/>
    <w:rsid w:val="44D70DE2"/>
    <w:rsid w:val="451C1D86"/>
    <w:rsid w:val="451C71A8"/>
    <w:rsid w:val="452CAD92"/>
    <w:rsid w:val="45A25851"/>
    <w:rsid w:val="45C28E67"/>
    <w:rsid w:val="45DC2167"/>
    <w:rsid w:val="45E987A1"/>
    <w:rsid w:val="45F36FF9"/>
    <w:rsid w:val="45FDAB9E"/>
    <w:rsid w:val="461528EA"/>
    <w:rsid w:val="4620F2AB"/>
    <w:rsid w:val="462508ED"/>
    <w:rsid w:val="462A75DE"/>
    <w:rsid w:val="4631103D"/>
    <w:rsid w:val="46A8E23C"/>
    <w:rsid w:val="46E24DE1"/>
    <w:rsid w:val="46FF2344"/>
    <w:rsid w:val="47074E85"/>
    <w:rsid w:val="471ED2BC"/>
    <w:rsid w:val="474320E0"/>
    <w:rsid w:val="474C2698"/>
    <w:rsid w:val="47521241"/>
    <w:rsid w:val="47596A41"/>
    <w:rsid w:val="4790EF66"/>
    <w:rsid w:val="4797AD01"/>
    <w:rsid w:val="47C0E7C0"/>
    <w:rsid w:val="47E43767"/>
    <w:rsid w:val="47E89305"/>
    <w:rsid w:val="480CD433"/>
    <w:rsid w:val="48626969"/>
    <w:rsid w:val="48893A4D"/>
    <w:rsid w:val="48EC3009"/>
    <w:rsid w:val="4978B4D2"/>
    <w:rsid w:val="49BE93A0"/>
    <w:rsid w:val="49E0E8A0"/>
    <w:rsid w:val="4A1E57C7"/>
    <w:rsid w:val="4A4D86B7"/>
    <w:rsid w:val="4A553B33"/>
    <w:rsid w:val="4A59D82A"/>
    <w:rsid w:val="4A95B4BF"/>
    <w:rsid w:val="4AAB2674"/>
    <w:rsid w:val="4ACC5966"/>
    <w:rsid w:val="4ACF4DC3"/>
    <w:rsid w:val="4ADEE7C6"/>
    <w:rsid w:val="4AF8ED29"/>
    <w:rsid w:val="4B03B0EA"/>
    <w:rsid w:val="4B9D96FB"/>
    <w:rsid w:val="4BA79683"/>
    <w:rsid w:val="4BAF0036"/>
    <w:rsid w:val="4BD119C7"/>
    <w:rsid w:val="4BFAB553"/>
    <w:rsid w:val="4BFED035"/>
    <w:rsid w:val="4C6FEAF7"/>
    <w:rsid w:val="4C9135D2"/>
    <w:rsid w:val="4CE606D2"/>
    <w:rsid w:val="4D31EE2D"/>
    <w:rsid w:val="4D788038"/>
    <w:rsid w:val="4D8082E7"/>
    <w:rsid w:val="4DAD6A36"/>
    <w:rsid w:val="4DE4EF8C"/>
    <w:rsid w:val="4DEFBDF5"/>
    <w:rsid w:val="4E0FAFF1"/>
    <w:rsid w:val="4E8B9CB7"/>
    <w:rsid w:val="4E9EF34A"/>
    <w:rsid w:val="4EAD3269"/>
    <w:rsid w:val="4EC7F7FA"/>
    <w:rsid w:val="4ECDC3AC"/>
    <w:rsid w:val="4EF83E22"/>
    <w:rsid w:val="4F039A22"/>
    <w:rsid w:val="4F3F4F10"/>
    <w:rsid w:val="50497626"/>
    <w:rsid w:val="507428BF"/>
    <w:rsid w:val="5085A78C"/>
    <w:rsid w:val="50BDC64E"/>
    <w:rsid w:val="50D436E5"/>
    <w:rsid w:val="50E3AC13"/>
    <w:rsid w:val="50EA4B27"/>
    <w:rsid w:val="510A7503"/>
    <w:rsid w:val="5118E577"/>
    <w:rsid w:val="511A8625"/>
    <w:rsid w:val="5123D4F8"/>
    <w:rsid w:val="512C1AE8"/>
    <w:rsid w:val="51D3A709"/>
    <w:rsid w:val="51E15C19"/>
    <w:rsid w:val="51E5B597"/>
    <w:rsid w:val="51F511E3"/>
    <w:rsid w:val="5213A4A2"/>
    <w:rsid w:val="522D92EE"/>
    <w:rsid w:val="5248E9E6"/>
    <w:rsid w:val="52CCE9F2"/>
    <w:rsid w:val="530D7191"/>
    <w:rsid w:val="53466A64"/>
    <w:rsid w:val="536C777A"/>
    <w:rsid w:val="53762B41"/>
    <w:rsid w:val="53A2F619"/>
    <w:rsid w:val="53A9797B"/>
    <w:rsid w:val="541FC9FF"/>
    <w:rsid w:val="54235A9E"/>
    <w:rsid w:val="5432FF82"/>
    <w:rsid w:val="5433B3A0"/>
    <w:rsid w:val="5440E05A"/>
    <w:rsid w:val="548743A2"/>
    <w:rsid w:val="5497D5F3"/>
    <w:rsid w:val="54CFC666"/>
    <w:rsid w:val="54E2C7A5"/>
    <w:rsid w:val="54F55139"/>
    <w:rsid w:val="550DE72A"/>
    <w:rsid w:val="550DFEBF"/>
    <w:rsid w:val="551B9C36"/>
    <w:rsid w:val="5579AC4A"/>
    <w:rsid w:val="559F53BE"/>
    <w:rsid w:val="55A09F54"/>
    <w:rsid w:val="55CA5132"/>
    <w:rsid w:val="55CBEBFE"/>
    <w:rsid w:val="55DEC69A"/>
    <w:rsid w:val="56C58DAE"/>
    <w:rsid w:val="574C19DC"/>
    <w:rsid w:val="575C8C9B"/>
    <w:rsid w:val="577ADEFC"/>
    <w:rsid w:val="5791B411"/>
    <w:rsid w:val="5792476C"/>
    <w:rsid w:val="579AF2BB"/>
    <w:rsid w:val="5815DB5B"/>
    <w:rsid w:val="58357F01"/>
    <w:rsid w:val="5837F17A"/>
    <w:rsid w:val="583AF6A9"/>
    <w:rsid w:val="58902C0B"/>
    <w:rsid w:val="5898139C"/>
    <w:rsid w:val="589E61F8"/>
    <w:rsid w:val="58EBA595"/>
    <w:rsid w:val="58F0B872"/>
    <w:rsid w:val="59142A3F"/>
    <w:rsid w:val="592593CA"/>
    <w:rsid w:val="5994ED17"/>
    <w:rsid w:val="59E3CDC2"/>
    <w:rsid w:val="5A170D41"/>
    <w:rsid w:val="5A3A4789"/>
    <w:rsid w:val="5A524BCC"/>
    <w:rsid w:val="5A85CFAF"/>
    <w:rsid w:val="5A86B7A7"/>
    <w:rsid w:val="5AB237BD"/>
    <w:rsid w:val="5AF04B6C"/>
    <w:rsid w:val="5B33F431"/>
    <w:rsid w:val="5B6EE6F1"/>
    <w:rsid w:val="5B9CADEA"/>
    <w:rsid w:val="5BB4F86A"/>
    <w:rsid w:val="5BB6275A"/>
    <w:rsid w:val="5BF031CE"/>
    <w:rsid w:val="5C1A0240"/>
    <w:rsid w:val="5C326AD0"/>
    <w:rsid w:val="5C3EF2B9"/>
    <w:rsid w:val="5C43A080"/>
    <w:rsid w:val="5C4E081E"/>
    <w:rsid w:val="5C60EF25"/>
    <w:rsid w:val="5C7915FF"/>
    <w:rsid w:val="5CB50E5E"/>
    <w:rsid w:val="5CDD6801"/>
    <w:rsid w:val="5CF736CB"/>
    <w:rsid w:val="5D282BFF"/>
    <w:rsid w:val="5D9288DC"/>
    <w:rsid w:val="5DC6C33B"/>
    <w:rsid w:val="5DEC1F39"/>
    <w:rsid w:val="5E071CB3"/>
    <w:rsid w:val="5E5616E9"/>
    <w:rsid w:val="5E72E5E9"/>
    <w:rsid w:val="5EBCD923"/>
    <w:rsid w:val="5EE71D33"/>
    <w:rsid w:val="5F15E512"/>
    <w:rsid w:val="5FC301C0"/>
    <w:rsid w:val="5FF3BDE8"/>
    <w:rsid w:val="6005FF76"/>
    <w:rsid w:val="60183CFC"/>
    <w:rsid w:val="6086BB82"/>
    <w:rsid w:val="60A5CA43"/>
    <w:rsid w:val="6135383B"/>
    <w:rsid w:val="6159C9BD"/>
    <w:rsid w:val="616A3B46"/>
    <w:rsid w:val="61C10ADF"/>
    <w:rsid w:val="61C19929"/>
    <w:rsid w:val="61CC41C0"/>
    <w:rsid w:val="61D5C958"/>
    <w:rsid w:val="61DE0FF2"/>
    <w:rsid w:val="62341A7A"/>
    <w:rsid w:val="62746697"/>
    <w:rsid w:val="629BEBBE"/>
    <w:rsid w:val="62E94ADF"/>
    <w:rsid w:val="62F61318"/>
    <w:rsid w:val="62F651CB"/>
    <w:rsid w:val="62FD6926"/>
    <w:rsid w:val="638EB6AF"/>
    <w:rsid w:val="63932B4F"/>
    <w:rsid w:val="63A25F2A"/>
    <w:rsid w:val="63CE7807"/>
    <w:rsid w:val="63CFEADB"/>
    <w:rsid w:val="63FAFD0B"/>
    <w:rsid w:val="64100512"/>
    <w:rsid w:val="646AD1A3"/>
    <w:rsid w:val="6473C2E9"/>
    <w:rsid w:val="64857E93"/>
    <w:rsid w:val="64C1694C"/>
    <w:rsid w:val="64DE3B0E"/>
    <w:rsid w:val="65101F1D"/>
    <w:rsid w:val="6527F51A"/>
    <w:rsid w:val="65960F03"/>
    <w:rsid w:val="659C7B81"/>
    <w:rsid w:val="659E9BF8"/>
    <w:rsid w:val="65A142EA"/>
    <w:rsid w:val="66012692"/>
    <w:rsid w:val="66012B51"/>
    <w:rsid w:val="66A8D9C2"/>
    <w:rsid w:val="66AA63E2"/>
    <w:rsid w:val="66AB59F7"/>
    <w:rsid w:val="66CF7C41"/>
    <w:rsid w:val="6733F5C4"/>
    <w:rsid w:val="6742C406"/>
    <w:rsid w:val="674AB487"/>
    <w:rsid w:val="677F9EAF"/>
    <w:rsid w:val="67A220F7"/>
    <w:rsid w:val="67EC9CF4"/>
    <w:rsid w:val="67F1B35E"/>
    <w:rsid w:val="68209D84"/>
    <w:rsid w:val="682825C7"/>
    <w:rsid w:val="682BE27F"/>
    <w:rsid w:val="68A249B4"/>
    <w:rsid w:val="68C10C4F"/>
    <w:rsid w:val="6977920D"/>
    <w:rsid w:val="6995425E"/>
    <w:rsid w:val="69F0A9BB"/>
    <w:rsid w:val="69F9118B"/>
    <w:rsid w:val="6A4E6365"/>
    <w:rsid w:val="6A6E2CE3"/>
    <w:rsid w:val="6A836872"/>
    <w:rsid w:val="6AEF52AE"/>
    <w:rsid w:val="6B087B0B"/>
    <w:rsid w:val="6B15ECCF"/>
    <w:rsid w:val="6B33264D"/>
    <w:rsid w:val="6BB13E51"/>
    <w:rsid w:val="6BF8F9F1"/>
    <w:rsid w:val="6C054443"/>
    <w:rsid w:val="6C085451"/>
    <w:rsid w:val="6C1E7EDA"/>
    <w:rsid w:val="6C3FCFFD"/>
    <w:rsid w:val="6CAC5D9C"/>
    <w:rsid w:val="6CFD6998"/>
    <w:rsid w:val="6D1D742D"/>
    <w:rsid w:val="6D5FBEC0"/>
    <w:rsid w:val="6D928951"/>
    <w:rsid w:val="6DB17DC2"/>
    <w:rsid w:val="6DB90090"/>
    <w:rsid w:val="6DDE9E65"/>
    <w:rsid w:val="6DFDEF39"/>
    <w:rsid w:val="6E226664"/>
    <w:rsid w:val="6E2A1EA4"/>
    <w:rsid w:val="6E3AF13B"/>
    <w:rsid w:val="6E475C8D"/>
    <w:rsid w:val="6E666481"/>
    <w:rsid w:val="6EA01C31"/>
    <w:rsid w:val="6EF0447A"/>
    <w:rsid w:val="6F1484AD"/>
    <w:rsid w:val="6F1FA801"/>
    <w:rsid w:val="6F341096"/>
    <w:rsid w:val="6F4AD221"/>
    <w:rsid w:val="6F90FBAF"/>
    <w:rsid w:val="6FA60F9F"/>
    <w:rsid w:val="6FD3BCE3"/>
    <w:rsid w:val="6FF0CA71"/>
    <w:rsid w:val="7004EDA1"/>
    <w:rsid w:val="700EA154"/>
    <w:rsid w:val="704DA4DC"/>
    <w:rsid w:val="70C0A3D0"/>
    <w:rsid w:val="70F3684F"/>
    <w:rsid w:val="717A56DD"/>
    <w:rsid w:val="71E3BBB8"/>
    <w:rsid w:val="71F7C427"/>
    <w:rsid w:val="724F4F3E"/>
    <w:rsid w:val="72778B3D"/>
    <w:rsid w:val="728DFB22"/>
    <w:rsid w:val="729A1B33"/>
    <w:rsid w:val="72B1D83D"/>
    <w:rsid w:val="72FA6493"/>
    <w:rsid w:val="7359BD67"/>
    <w:rsid w:val="738E86B1"/>
    <w:rsid w:val="74126A17"/>
    <w:rsid w:val="74130400"/>
    <w:rsid w:val="7447E521"/>
    <w:rsid w:val="749E5033"/>
    <w:rsid w:val="75008A09"/>
    <w:rsid w:val="752A7740"/>
    <w:rsid w:val="754FE315"/>
    <w:rsid w:val="755C90A6"/>
    <w:rsid w:val="759E22FE"/>
    <w:rsid w:val="75BAF083"/>
    <w:rsid w:val="75D6D0C9"/>
    <w:rsid w:val="75F5B830"/>
    <w:rsid w:val="764C9910"/>
    <w:rsid w:val="7669826D"/>
    <w:rsid w:val="766A31F2"/>
    <w:rsid w:val="7671128F"/>
    <w:rsid w:val="76A91FAD"/>
    <w:rsid w:val="76ED78A9"/>
    <w:rsid w:val="77210B7E"/>
    <w:rsid w:val="7759FEB3"/>
    <w:rsid w:val="7769BE00"/>
    <w:rsid w:val="778929AD"/>
    <w:rsid w:val="77D1C215"/>
    <w:rsid w:val="77D48F34"/>
    <w:rsid w:val="78006919"/>
    <w:rsid w:val="782E2AA9"/>
    <w:rsid w:val="78357766"/>
    <w:rsid w:val="784B3E6A"/>
    <w:rsid w:val="792A6C87"/>
    <w:rsid w:val="7931C6B2"/>
    <w:rsid w:val="7953E9C7"/>
    <w:rsid w:val="7999FDC7"/>
    <w:rsid w:val="7A15A2BE"/>
    <w:rsid w:val="7A2C6AE7"/>
    <w:rsid w:val="7A507798"/>
    <w:rsid w:val="7A822973"/>
    <w:rsid w:val="7A8905C6"/>
    <w:rsid w:val="7AB9CC86"/>
    <w:rsid w:val="7B31C886"/>
    <w:rsid w:val="7B5C1878"/>
    <w:rsid w:val="7B926446"/>
    <w:rsid w:val="7B9CAAC9"/>
    <w:rsid w:val="7BC3F454"/>
    <w:rsid w:val="7BC84006"/>
    <w:rsid w:val="7C01B779"/>
    <w:rsid w:val="7C2EB6D3"/>
    <w:rsid w:val="7C536DBB"/>
    <w:rsid w:val="7C62D792"/>
    <w:rsid w:val="7C8EADF2"/>
    <w:rsid w:val="7C942F4F"/>
    <w:rsid w:val="7CC7E21C"/>
    <w:rsid w:val="7CF22245"/>
    <w:rsid w:val="7D02467B"/>
    <w:rsid w:val="7D687B89"/>
    <w:rsid w:val="7D840746"/>
    <w:rsid w:val="7DA5531C"/>
    <w:rsid w:val="7DAA4AA7"/>
    <w:rsid w:val="7DE71F7F"/>
    <w:rsid w:val="7E3543CE"/>
    <w:rsid w:val="7E41B13C"/>
    <w:rsid w:val="7E76DD3B"/>
    <w:rsid w:val="7E8F9E0D"/>
    <w:rsid w:val="7E99160F"/>
    <w:rsid w:val="7EDEECE2"/>
    <w:rsid w:val="7F1FD7A7"/>
    <w:rsid w:val="7F81B7E1"/>
    <w:rsid w:val="7FC4FC4B"/>
    <w:rsid w:val="7FC9D9D3"/>
    <w:rsid w:val="7FF29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CDD35A"/>
  <w15:chartTrackingRefBased/>
  <w15:docId w15:val="{33065472-D1B4-47F9-8363-095F8DB42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3D0D"/>
  </w:style>
  <w:style w:type="paragraph" w:styleId="Heading1">
    <w:name w:val="heading 1"/>
    <w:basedOn w:val="Normal"/>
    <w:next w:val="Normal"/>
    <w:link w:val="Heading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ContactInfo">
    <w:name w:val="Contact Info"/>
    <w:basedOn w:val="Normal"/>
    <w:uiPriority w:val="4"/>
    <w:qFormat/>
    <w:rsid w:val="00C6554A"/>
    <w:pPr>
      <w:spacing w:before="0" w:after="0"/>
      <w:jc w:val="center"/>
    </w:pPr>
  </w:style>
  <w:style w:type="paragraph" w:styleId="ListBullet">
    <w:name w:val="List Bullet"/>
    <w:basedOn w:val="Normal"/>
    <w:uiPriority w:val="10"/>
    <w:unhideWhenUsed/>
    <w:qFormat/>
    <w:rsid w:val="00C6554A"/>
    <w:pPr>
      <w:numPr>
        <w:numId w:val="20"/>
      </w:numPr>
    </w:pPr>
  </w:style>
  <w:style w:type="paragraph" w:styleId="Title">
    <w:name w:val="Title"/>
    <w:basedOn w:val="Normal"/>
    <w:link w:val="Title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Footer">
    <w:name w:val="footer"/>
    <w:basedOn w:val="Normal"/>
    <w:link w:val="FooterCh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FooterChar">
    <w:name w:val="Footer Char"/>
    <w:basedOn w:val="DefaultParagraphFont"/>
    <w:link w:val="Footer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6554A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Number">
    <w:name w:val="List Number"/>
    <w:basedOn w:val="Normal"/>
    <w:uiPriority w:val="11"/>
    <w:unhideWhenUsed/>
    <w:qFormat/>
    <w:rsid w:val="00C6554A"/>
    <w:pPr>
      <w:numPr>
        <w:numId w:val="19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6554A"/>
    <w:rPr>
      <w:i/>
      <w:iCs/>
      <w:color w:val="007789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6554A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6554A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5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5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5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54A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554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54A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554A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54A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C6554A"/>
    <w:rPr>
      <w:color w:val="835D00" w:themeColor="accent3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6554A"/>
    <w:rPr>
      <w:rFonts w:ascii="Consolas" w:hAnsi="Consolas"/>
      <w:szCs w:val="20"/>
    </w:rPr>
  </w:style>
  <w:style w:type="character" w:styleId="PlaceholderText">
    <w:name w:val="Placeholder Text"/>
    <w:basedOn w:val="DefaultParagraphFont"/>
    <w:uiPriority w:val="99"/>
    <w:semiHidden/>
    <w:rsid w:val="00C6554A"/>
    <w:rPr>
      <w:color w:val="595959" w:themeColor="text1" w:themeTint="A6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6554A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041C0F"/>
    <w:pPr>
      <w:spacing w:before="240" w:after="0" w:line="259" w:lineRule="auto"/>
      <w:contextualSpacing w:val="0"/>
      <w:outlineLvl w:val="9"/>
    </w:pPr>
    <w:rPr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60D61"/>
    <w:pPr>
      <w:tabs>
        <w:tab w:val="right" w:leader="dot" w:pos="9015"/>
      </w:tabs>
      <w:spacing w:after="100"/>
    </w:pPr>
    <w:rPr>
      <w:color w:val="003E75" w:themeColor="background2" w:themeShade="40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041C0F"/>
    <w:pPr>
      <w:spacing w:after="100"/>
      <w:ind w:left="220"/>
    </w:pPr>
  </w:style>
  <w:style w:type="paragraph" w:styleId="ListParagraph">
    <w:name w:val="List Paragraph"/>
    <w:basedOn w:val="Normal"/>
    <w:uiPriority w:val="34"/>
    <w:unhideWhenUsed/>
    <w:qFormat/>
    <w:rsid w:val="00C026F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4634A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DB6DCE"/>
    <w:pPr>
      <w:spacing w:after="100"/>
      <w:ind w:left="440"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Spacing">
    <w:name w:val="No Spacing"/>
    <w:link w:val="NoSpacingChar"/>
    <w:uiPriority w:val="1"/>
    <w:qFormat/>
    <w:rsid w:val="00937725"/>
    <w:pPr>
      <w:spacing w:before="0" w:after="0" w:line="240" w:lineRule="auto"/>
    </w:pPr>
    <w:rPr>
      <w:rFonts w:eastAsiaTheme="minorEastAsia"/>
      <w:color w:val="auto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937725"/>
    <w:rPr>
      <w:rFonts w:eastAsiaTheme="minorEastAsia"/>
      <w:color w:val="auto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96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hyperlink" Target="https://github.com/cs-425-student-project-miu-edu/student-project/blob/main/src/main/resources/templates/fragments/entity_list.html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hyperlink" Target="https://github.com/cs-425-student-project-miu-edu/student-project/blob/main/documents/diagrams/UseCaseDiagram.svg" TargetMode="External"/><Relationship Id="rId55" Type="http://schemas.openxmlformats.org/officeDocument/2006/relationships/image" Target="media/image39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6.png"/><Relationship Id="rId11" Type="http://schemas.openxmlformats.org/officeDocument/2006/relationships/hyperlink" Target="https://cs-425-student-project.atlassian.net/jira/software/c/projects/SP/boards/1/roadmap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8.png"/><Relationship Id="rId14" Type="http://schemas.openxmlformats.org/officeDocument/2006/relationships/hyperlink" Target="https://github.com/cs-425-student-project-miu-edu/student-project/actions" TargetMode="External"/><Relationship Id="rId22" Type="http://schemas.openxmlformats.org/officeDocument/2006/relationships/hyperlink" Target="https://github.com/cs-425-student-project-miu-edu/student-project/blob/main/src/main/resources/templates/fragments/entity_edit.html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hyperlink" Target="https://github.com/cs-425-student-project-miu-edu/student-project/blob/main/documents/diagrams/ContextDiagram.svg" TargetMode="External"/><Relationship Id="rId56" Type="http://schemas.openxmlformats.org/officeDocument/2006/relationships/image" Target="media/image40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yperlink" Target="https://github.com/cs-425-student-project-miu-edu/student-project/blob/main/documents/diagrams/Architecture.svg" TargetMode="External"/><Relationship Id="rId67" Type="http://schemas.microsoft.com/office/2020/10/relationships/intelligence" Target="intelligence2.xml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hyperlink" Target="https://github.com/cs-425-student-project-miu-edu/student-project/tree/main/documents/diagrams/sequenceDiagrams" TargetMode="External"/><Relationship Id="rId10" Type="http://schemas.openxmlformats.org/officeDocument/2006/relationships/hyperlink" Target="https://github.com/cs-425-student-project-miu-edu/student-project/blob/main/documents/requirements/ProblemStatement.md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yperlink" Target="https://github.com/cs-425-student-project-miu-edu/student-project/blob/main/documents/diagrams/ClassDiagram.svg" TargetMode="External"/><Relationship Id="rId60" Type="http://schemas.openxmlformats.org/officeDocument/2006/relationships/header" Target="header1.xml"/><Relationship Id="rId65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github.com/cs-425-student-project-miu-edu/student-project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nsj\AppData\Roaming\Microsoft\Templates\Student%20report%20with%20phot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BB5E9948697EF44BBBC088B209D4A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7A50FE-8DC3-7E4D-B342-AE8AC5CACBE3}"/>
      </w:docPartPr>
      <w:docPartBody>
        <w:p w:rsidR="007365BC" w:rsidRDefault="007365BC" w:rsidP="007365BC">
          <w:pPr>
            <w:pStyle w:val="BBB5E9948697EF44BBBC088B209D4A2E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B22E8C2BBA46F54895EDB3AD281025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4538F6-1F86-AD43-AE1E-2959DAEB8594}"/>
      </w:docPartPr>
      <w:docPartBody>
        <w:p w:rsidR="007365BC" w:rsidRDefault="007365BC" w:rsidP="007365BC">
          <w:pPr>
            <w:pStyle w:val="B22E8C2BBA46F54895EDB3AD28102545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HGMinchoE">
    <w:altName w:val="HG明朝E"/>
    <w:panose1 w:val="02020909000000000000"/>
    <w:charset w:val="8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365BC"/>
    <w:rsid w:val="007365BC"/>
    <w:rsid w:val="00765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BB5E9948697EF44BBBC088B209D4A2E">
    <w:name w:val="BBB5E9948697EF44BBBC088B209D4A2E"/>
    <w:rsid w:val="007365BC"/>
  </w:style>
  <w:style w:type="paragraph" w:customStyle="1" w:styleId="B22E8C2BBA46F54895EDB3AD28102545">
    <w:name w:val="B22E8C2BBA46F54895EDB3AD28102545"/>
    <w:rsid w:val="007365B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Fe</PublishDate>
  <Abstract/>
  <CompanyAddress>•			•	)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C:\Users\jansj\AppData\Roaming\Microsoft\Templates\Student report with photo.dotx</Template>
  <TotalTime>53</TotalTime>
  <Pages>25</Pages>
  <Words>2021</Words>
  <Characters>11520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House Rent management system</vt:lpstr>
    </vt:vector>
  </TitlesOfParts>
  <Company>Group-6</Company>
  <LinksUpToDate>false</LinksUpToDate>
  <CharactersWithSpaces>13514</CharactersWithSpaces>
  <SharedDoc>false</SharedDoc>
  <HLinks>
    <vt:vector size="228" baseType="variant">
      <vt:variant>
        <vt:i4>7143475</vt:i4>
      </vt:variant>
      <vt:variant>
        <vt:i4>171</vt:i4>
      </vt:variant>
      <vt:variant>
        <vt:i4>0</vt:i4>
      </vt:variant>
      <vt:variant>
        <vt:i4>5</vt:i4>
      </vt:variant>
      <vt:variant>
        <vt:lpwstr>https://github.com/cs-425-student-project-miu-edu/student-project/blob/main/documents/diagrams/Architecture.svg</vt:lpwstr>
      </vt:variant>
      <vt:variant>
        <vt:lpwstr/>
      </vt:variant>
      <vt:variant>
        <vt:i4>3801141</vt:i4>
      </vt:variant>
      <vt:variant>
        <vt:i4>168</vt:i4>
      </vt:variant>
      <vt:variant>
        <vt:i4>0</vt:i4>
      </vt:variant>
      <vt:variant>
        <vt:i4>5</vt:i4>
      </vt:variant>
      <vt:variant>
        <vt:lpwstr>https://github.com/cs-425-student-project-miu-edu/student-project/tree/main/documents/diagrams/sequenceDiagrams</vt:lpwstr>
      </vt:variant>
      <vt:variant>
        <vt:lpwstr/>
      </vt:variant>
      <vt:variant>
        <vt:i4>8060971</vt:i4>
      </vt:variant>
      <vt:variant>
        <vt:i4>165</vt:i4>
      </vt:variant>
      <vt:variant>
        <vt:i4>0</vt:i4>
      </vt:variant>
      <vt:variant>
        <vt:i4>5</vt:i4>
      </vt:variant>
      <vt:variant>
        <vt:lpwstr>https://github.com/cs-425-student-project-miu-edu/student-project/blob/main/documents/diagrams/ClassDiagram.svg</vt:lpwstr>
      </vt:variant>
      <vt:variant>
        <vt:lpwstr/>
      </vt:variant>
      <vt:variant>
        <vt:i4>1966167</vt:i4>
      </vt:variant>
      <vt:variant>
        <vt:i4>162</vt:i4>
      </vt:variant>
      <vt:variant>
        <vt:i4>0</vt:i4>
      </vt:variant>
      <vt:variant>
        <vt:i4>5</vt:i4>
      </vt:variant>
      <vt:variant>
        <vt:lpwstr>https://github.com/cs-425-student-project-miu-edu/student-project/blob/main/documents/diagrams/UseCaseDiagram.svg</vt:lpwstr>
      </vt:variant>
      <vt:variant>
        <vt:lpwstr/>
      </vt:variant>
      <vt:variant>
        <vt:i4>1441879</vt:i4>
      </vt:variant>
      <vt:variant>
        <vt:i4>159</vt:i4>
      </vt:variant>
      <vt:variant>
        <vt:i4>0</vt:i4>
      </vt:variant>
      <vt:variant>
        <vt:i4>5</vt:i4>
      </vt:variant>
      <vt:variant>
        <vt:lpwstr>https://github.com/cs-425-student-project-miu-edu/student-project/blob/main/documents/diagrams/ContextDiagram.svg</vt:lpwstr>
      </vt:variant>
      <vt:variant>
        <vt:lpwstr/>
      </vt:variant>
      <vt:variant>
        <vt:i4>1638443</vt:i4>
      </vt:variant>
      <vt:variant>
        <vt:i4>156</vt:i4>
      </vt:variant>
      <vt:variant>
        <vt:i4>0</vt:i4>
      </vt:variant>
      <vt:variant>
        <vt:i4>5</vt:i4>
      </vt:variant>
      <vt:variant>
        <vt:lpwstr>https://github.com/cs-425-student-project-miu-edu/student-project/blob/main/src/main/resources/templates/fragments/entity_edit.html</vt:lpwstr>
      </vt:variant>
      <vt:variant>
        <vt:lpwstr/>
      </vt:variant>
      <vt:variant>
        <vt:i4>1310776</vt:i4>
      </vt:variant>
      <vt:variant>
        <vt:i4>153</vt:i4>
      </vt:variant>
      <vt:variant>
        <vt:i4>0</vt:i4>
      </vt:variant>
      <vt:variant>
        <vt:i4>5</vt:i4>
      </vt:variant>
      <vt:variant>
        <vt:lpwstr>https://github.com/cs-425-student-project-miu-edu/student-project/blob/main/src/main/resources/templates/fragments/entity_list.html</vt:lpwstr>
      </vt:variant>
      <vt:variant>
        <vt:lpwstr/>
      </vt:variant>
      <vt:variant>
        <vt:i4>5111894</vt:i4>
      </vt:variant>
      <vt:variant>
        <vt:i4>150</vt:i4>
      </vt:variant>
      <vt:variant>
        <vt:i4>0</vt:i4>
      </vt:variant>
      <vt:variant>
        <vt:i4>5</vt:i4>
      </vt:variant>
      <vt:variant>
        <vt:lpwstr>https://github.com/cs-425-student-project-miu-edu/student-project/blob/main/src/main/java/mscs/hms/controller/util/ViewFieldUtil.java</vt:lpwstr>
      </vt:variant>
      <vt:variant>
        <vt:lpwstr/>
      </vt:variant>
      <vt:variant>
        <vt:i4>4456520</vt:i4>
      </vt:variant>
      <vt:variant>
        <vt:i4>147</vt:i4>
      </vt:variant>
      <vt:variant>
        <vt:i4>0</vt:i4>
      </vt:variant>
      <vt:variant>
        <vt:i4>5</vt:i4>
      </vt:variant>
      <vt:variant>
        <vt:lpwstr>https://github.com/cs-425-student-project-miu-edu/student-project/actions</vt:lpwstr>
      </vt:variant>
      <vt:variant>
        <vt:lpwstr/>
      </vt:variant>
      <vt:variant>
        <vt:i4>983110</vt:i4>
      </vt:variant>
      <vt:variant>
        <vt:i4>144</vt:i4>
      </vt:variant>
      <vt:variant>
        <vt:i4>0</vt:i4>
      </vt:variant>
      <vt:variant>
        <vt:i4>5</vt:i4>
      </vt:variant>
      <vt:variant>
        <vt:lpwstr>https://github.com/cs-425-student-project-miu-edu/student-project</vt:lpwstr>
      </vt:variant>
      <vt:variant>
        <vt:lpwstr/>
      </vt:variant>
      <vt:variant>
        <vt:i4>917529</vt:i4>
      </vt:variant>
      <vt:variant>
        <vt:i4>141</vt:i4>
      </vt:variant>
      <vt:variant>
        <vt:i4>0</vt:i4>
      </vt:variant>
      <vt:variant>
        <vt:i4>5</vt:i4>
      </vt:variant>
      <vt:variant>
        <vt:lpwstr>https://cs-425-student-project.atlassian.net/jira/software/c/projects/SP/boards/1/roadmap</vt:lpwstr>
      </vt:variant>
      <vt:variant>
        <vt:lpwstr/>
      </vt:variant>
      <vt:variant>
        <vt:i4>1966109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common_error_page</vt:lpwstr>
      </vt:variant>
      <vt:variant>
        <vt:i4>6684770</vt:i4>
      </vt:variant>
      <vt:variant>
        <vt:i4>135</vt:i4>
      </vt:variant>
      <vt:variant>
        <vt:i4>0</vt:i4>
      </vt:variant>
      <vt:variant>
        <vt:i4>5</vt:i4>
      </vt:variant>
      <vt:variant>
        <vt:lpwstr/>
      </vt:variant>
      <vt:variant>
        <vt:lpwstr>logging</vt:lpwstr>
      </vt:variant>
      <vt:variant>
        <vt:i4>262148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fragments</vt:lpwstr>
      </vt:variant>
      <vt:variant>
        <vt:i4>7929929</vt:i4>
      </vt:variant>
      <vt:variant>
        <vt:i4>129</vt:i4>
      </vt:variant>
      <vt:variant>
        <vt:i4>0</vt:i4>
      </vt:variant>
      <vt:variant>
        <vt:i4>5</vt:i4>
      </vt:variant>
      <vt:variant>
        <vt:lpwstr/>
      </vt:variant>
      <vt:variant>
        <vt:lpwstr>_Open_API_endpoint</vt:lpwstr>
      </vt:variant>
      <vt:variant>
        <vt:i4>5636151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H2_DB</vt:lpwstr>
      </vt:variant>
      <vt:variant>
        <vt:i4>6946909</vt:i4>
      </vt:variant>
      <vt:variant>
        <vt:i4>123</vt:i4>
      </vt:variant>
      <vt:variant>
        <vt:i4>0</vt:i4>
      </vt:variant>
      <vt:variant>
        <vt:i4>5</vt:i4>
      </vt:variant>
      <vt:variant>
        <vt:lpwstr/>
      </vt:variant>
      <vt:variant>
        <vt:lpwstr>Github_Actions</vt:lpwstr>
      </vt:variant>
      <vt:variant>
        <vt:i4>524312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Jira</vt:lpwstr>
      </vt:variant>
      <vt:variant>
        <vt:i4>6553639</vt:i4>
      </vt:variant>
      <vt:variant>
        <vt:i4>117</vt:i4>
      </vt:variant>
      <vt:variant>
        <vt:i4>0</vt:i4>
      </vt:variant>
      <vt:variant>
        <vt:i4>5</vt:i4>
      </vt:variant>
      <vt:variant>
        <vt:lpwstr>https://github.com/cs-425-student-project-miu-edu/student-project/blob/main/documents/requirements/ProblemStatement.md</vt:lpwstr>
      </vt:variant>
      <vt:variant>
        <vt:lpwstr/>
      </vt:variant>
      <vt:variant>
        <vt:i4>1769521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_Toc127037490</vt:lpwstr>
      </vt:variant>
      <vt:variant>
        <vt:i4>1703985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_Toc127037489</vt:lpwstr>
      </vt:variant>
      <vt:variant>
        <vt:i4>1703985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_Toc127037488</vt:lpwstr>
      </vt:variant>
      <vt:variant>
        <vt:i4>1703985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_Toc127037487</vt:lpwstr>
      </vt:variant>
      <vt:variant>
        <vt:i4>1703985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_Toc127037486</vt:lpwstr>
      </vt:variant>
      <vt:variant>
        <vt:i4>1703985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_Toc127037485</vt:lpwstr>
      </vt:variant>
      <vt:variant>
        <vt:i4>1703985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_Toc127037484</vt:lpwstr>
      </vt:variant>
      <vt:variant>
        <vt:i4>1703985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_Toc127037483</vt:lpwstr>
      </vt:variant>
      <vt:variant>
        <vt:i4>1703985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_Toc127037482</vt:lpwstr>
      </vt:variant>
      <vt:variant>
        <vt:i4>1703985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_Toc127037481</vt:lpwstr>
      </vt:variant>
      <vt:variant>
        <vt:i4>1703985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_Toc127037480</vt:lpwstr>
      </vt:variant>
      <vt:variant>
        <vt:i4>1376305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_Toc127037479</vt:lpwstr>
      </vt:variant>
      <vt:variant>
        <vt:i4>1376305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_Toc127037478</vt:lpwstr>
      </vt:variant>
      <vt:variant>
        <vt:i4>1376305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_Toc127037477</vt:lpwstr>
      </vt:variant>
      <vt:variant>
        <vt:i4>1376305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_Toc127037476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_Toc127037475</vt:lpwstr>
      </vt:variant>
      <vt:variant>
        <vt:i4>1376305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_Toc127037474</vt:lpwstr>
      </vt:variant>
      <vt:variant>
        <vt:i4>1376305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_Toc127037473</vt:lpwstr>
      </vt:variant>
      <vt:variant>
        <vt:i4>1376305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_Toc127037472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House Rent management system</dc:title>
  <dc:subject>SWE Final Project – Group 6</dc:subject>
  <dc:creator>Sanjaya Jayasooriya</dc:creator>
  <cp:keywords/>
  <dc:description/>
  <cp:lastModifiedBy>Md Rashedul Bari</cp:lastModifiedBy>
  <cp:revision>307</cp:revision>
  <dcterms:created xsi:type="dcterms:W3CDTF">2023-02-11T05:31:00Z</dcterms:created>
  <dcterms:modified xsi:type="dcterms:W3CDTF">2023-02-12T02:07:00Z</dcterms:modified>
</cp:coreProperties>
</file>